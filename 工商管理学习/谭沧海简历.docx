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lang w:val="en-US" w:eastAsia="zh-CN"/>
        </w:rPr>
      </w:pPr>
      <w:r>
        <w:rPr>
          <w:sz w:val="24"/>
        </w:rPr>
        <mc:AlternateContent>
          <mc:Choice Requires="wpg">
            <w:drawing>
              <wp:anchor distT="0" distB="0" distL="114300" distR="114300" simplePos="0" relativeHeight="251659264" behindDoc="0" locked="0" layoutInCell="1" allowOverlap="1">
                <wp:simplePos x="0" y="0"/>
                <wp:positionH relativeFrom="column">
                  <wp:posOffset>-704215</wp:posOffset>
                </wp:positionH>
                <wp:positionV relativeFrom="paragraph">
                  <wp:posOffset>-52705</wp:posOffset>
                </wp:positionV>
                <wp:extent cx="9223375" cy="10869295"/>
                <wp:effectExtent l="6350" t="6350" r="15875" b="8255"/>
                <wp:wrapNone/>
                <wp:docPr id="31" name="组合 31"/>
                <wp:cNvGraphicFramePr/>
                <a:graphic xmlns:a="http://schemas.openxmlformats.org/drawingml/2006/main">
                  <a:graphicData uri="http://schemas.microsoft.com/office/word/2010/wordprocessingGroup">
                    <wpg:wgp>
                      <wpg:cNvGrpSpPr/>
                      <wpg:grpSpPr>
                        <a:xfrm>
                          <a:off x="0" y="0"/>
                          <a:ext cx="9223375" cy="10869295"/>
                          <a:chOff x="6699" y="37"/>
                          <a:chExt cx="14525" cy="17117"/>
                        </a:xfrm>
                      </wpg:grpSpPr>
                      <wps:wsp>
                        <wps:cNvPr id="23" name="矩形 23"/>
                        <wps:cNvSpPr/>
                        <wps:spPr>
                          <a:xfrm>
                            <a:off x="6699" y="37"/>
                            <a:ext cx="14525" cy="1711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圆角矩形 29"/>
                        <wps:cNvSpPr/>
                        <wps:spPr>
                          <a:xfrm>
                            <a:off x="8103" y="1460"/>
                            <a:ext cx="11327" cy="15197"/>
                          </a:xfrm>
                          <a:prstGeom prst="roundRect">
                            <a:avLst>
                              <a:gd name="adj" fmla="val 206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圆角矩形 30"/>
                        <wps:cNvSpPr/>
                        <wps:spPr>
                          <a:xfrm>
                            <a:off x="8231" y="1661"/>
                            <a:ext cx="11045" cy="14826"/>
                          </a:xfrm>
                          <a:prstGeom prst="roundRect">
                            <a:avLst>
                              <a:gd name="adj" fmla="val 2066"/>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5.45pt;margin-top:-4.15pt;height:855.85pt;width:726.25pt;z-index:251659264;mso-width-relative:page;mso-height-relative:page;" coordorigin="6699,37" coordsize="14525,17117" o:gfxdata="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VyPcWdwAAAANAQAADwAA&#10;AAAAAAABACAAAAAiAAAAZHJzL2Rvd25yZXYueG1sUEsBAhQAFAAAAAgAh07iQAy2ZLmhAwAA6AwA&#10;AA4AAAAAAAAAAQAgAAAAKwEAAGRycy9lMm9Eb2MueG1sUEsFBgAAAAAGAAYAWQEAAD4HAAAAAA==&#10;">
                <o:lock v:ext="edit" aspectratio="f"/>
                <v:rect id="_x0000_s1026" o:spid="_x0000_s1026" o:spt="1" style="position:absolute;left:6699;top:37;height:17117;width:14525;v-text-anchor:middle;" fillcolor="#000000 [3213]" filled="t" stroked="t" coordsize="21600,21600" o:gfxdata="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gZ9b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rect>
                <v:roundrect id="_x0000_s1026" o:spid="_x0000_s1026" o:spt="2" style="position:absolute;left:8103;top:1460;height:15197;width:11327;v-text-anchor:middle;" fillcolor="#FFFFFF [3212]" filled="t" stroked="f" coordsize="21600,21600" arcsize="0.0206481481481481" o:gfxdata="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IBF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_x0000_s1026" o:spid="_x0000_s1026" o:spt="2" style="position:absolute;left:8231;top:1661;height:14826;width:11045;v-text-anchor:middle;" fillcolor="#F2F2F2 [3052]" filled="t" stroked="t" coordsize="21600,21600" arcsize="0.0206481481481481" o:gfxdata="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N1GrgAAADbAAAA&#10;DwAAAAAAAAABACAAAAAiAAAAZHJzL2Rvd25yZXYueG1sUEsBAhQAFAAAAAgAh07iQDMvBZ47AAAA&#10;OQAAABAAAAAAAAAAAQAgAAAABwEAAGRycy9zaGFwZXhtbC54bWxQSwUGAAAAAAYABgBbAQAAsQMA&#10;AAAA&#10;">
                  <v:fill on="t" focussize="0,0"/>
                  <v:stroke weight="1pt" color="#D9D9D9 [2732]" miterlimit="8" joinstyle="miter"/>
                  <v:imagedata o:title=""/>
                  <o:lock v:ext="edit" aspectratio="f"/>
                </v:roundrect>
              </v:group>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4493260</wp:posOffset>
                </wp:positionH>
                <wp:positionV relativeFrom="paragraph">
                  <wp:posOffset>366395</wp:posOffset>
                </wp:positionV>
                <wp:extent cx="2820035" cy="534035"/>
                <wp:effectExtent l="0" t="0" r="18415" b="18415"/>
                <wp:wrapNone/>
                <wp:docPr id="6" name="文本框 6"/>
                <wp:cNvGraphicFramePr/>
                <a:graphic xmlns:a="http://schemas.openxmlformats.org/drawingml/2006/main">
                  <a:graphicData uri="http://schemas.microsoft.com/office/word/2010/wordprocessingShape">
                    <wps:wsp>
                      <wps:cNvSpPr txBox="1"/>
                      <wps:spPr>
                        <a:xfrm>
                          <a:off x="4431030" y="351790"/>
                          <a:ext cx="2820035" cy="534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600" w:lineRule="exact"/>
                              <w:ind w:firstLine="300" w:firstLineChars="100"/>
                              <w:jc w:val="both"/>
                              <w:textAlignment w:val="auto"/>
                              <w:rPr>
                                <w:rFonts w:hint="eastAsia" w:ascii="微软雅黑" w:hAnsi="微软雅黑" w:eastAsia="微软雅黑" w:cs="微软雅黑"/>
                                <w:b/>
                                <w:bCs/>
                                <w:color w:val="FFFFFF" w:themeColor="background1"/>
                                <w:sz w:val="22"/>
                                <w:szCs w:val="22"/>
                                <w:u w:val="single"/>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u w:val="single"/>
                                <w:lang w:val="en-US" w:eastAsia="zh-CN"/>
                                <w14:textFill>
                                  <w14:solidFill>
                                    <w14:schemeClr w14:val="bg1"/>
                                  </w14:solidFill>
                                </w14:textFill>
                              </w:rPr>
                              <w:t>谭沧海</w:t>
                            </w:r>
                            <w:r>
                              <w:rPr>
                                <w:rFonts w:hint="eastAsia" w:ascii="微软雅黑" w:hAnsi="微软雅黑" w:eastAsia="微软雅黑" w:cs="微软雅黑"/>
                                <w:b/>
                                <w:bCs/>
                                <w:color w:val="FFFFFF" w:themeColor="background1"/>
                                <w:sz w:val="40"/>
                                <w:szCs w:val="40"/>
                                <w:u w:val="single"/>
                                <w:lang w:val="en-US" w:eastAsia="zh-CN"/>
                                <w14:textFill>
                                  <w14:solidFill>
                                    <w14:schemeClr w14:val="bg1"/>
                                  </w14:solidFill>
                                </w14:textFill>
                              </w:rPr>
                              <w:t xml:space="preserve">  </w:t>
                            </w:r>
                            <w:r>
                              <w:rPr>
                                <w:rFonts w:hint="eastAsia" w:ascii="微软雅黑" w:hAnsi="微软雅黑" w:eastAsia="微软雅黑" w:cs="微软雅黑"/>
                                <w:b/>
                                <w:bCs/>
                                <w:color w:val="FFFFFF" w:themeColor="background1"/>
                                <w:sz w:val="22"/>
                                <w:szCs w:val="22"/>
                                <w:u w:val="single"/>
                                <w:lang w:val="en-US" w:eastAsia="zh-CN"/>
                                <w14:textFill>
                                  <w14:solidFill>
                                    <w14:schemeClr w14:val="bg1"/>
                                  </w14:solidFill>
                                </w14:textFill>
                              </w:rPr>
                              <w:t>求职意向：php go</w:t>
                            </w:r>
                          </w:p>
                          <w:p>
                            <w:pPr>
                              <w:keepNext w:val="0"/>
                              <w:keepLines w:val="0"/>
                              <w:pageBreakBefore w:val="0"/>
                              <w:widowControl w:val="0"/>
                              <w:kinsoku/>
                              <w:wordWrap/>
                              <w:overflowPunct/>
                              <w:topLinePunct w:val="0"/>
                              <w:autoSpaceDE/>
                              <w:autoSpaceDN/>
                              <w:bidi w:val="0"/>
                              <w:adjustRightInd/>
                              <w:snapToGrid/>
                              <w:spacing w:line="600" w:lineRule="exact"/>
                              <w:ind w:firstLine="220" w:firstLineChars="100"/>
                              <w:jc w:val="both"/>
                              <w:textAlignment w:val="auto"/>
                              <w:rPr>
                                <w:rFonts w:hint="default" w:ascii="微软雅黑" w:hAnsi="微软雅黑" w:eastAsia="微软雅黑" w:cs="微软雅黑"/>
                                <w:b/>
                                <w:bCs/>
                                <w:color w:val="FFFFFF" w:themeColor="background1"/>
                                <w:sz w:val="22"/>
                                <w:szCs w:val="22"/>
                                <w:u w:val="single"/>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8pt;margin-top:28.85pt;height:42.05pt;width:222.05pt;z-index:251665408;mso-width-relative:page;mso-height-relative:page;" filled="f" stroked="f" coordsize="21600,21600" o:gfxdata="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xivq2wAAAAsBAAAPAAAAAAAAAAEA&#10;IAAAACIAAABkcnMvZG93bnJldi54bWxQSwECFAAUAAAACACHTuJAWkYuPUUCAABxBAAADgAAAAAA&#10;AAABACAAAAAqAQAAZHJzL2Uyb0RvYy54bWxQSwUGAAAAAAYABgBZAQAA4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600" w:lineRule="exact"/>
                        <w:ind w:firstLine="300" w:firstLineChars="100"/>
                        <w:jc w:val="both"/>
                        <w:textAlignment w:val="auto"/>
                        <w:rPr>
                          <w:rFonts w:hint="eastAsia" w:ascii="微软雅黑" w:hAnsi="微软雅黑" w:eastAsia="微软雅黑" w:cs="微软雅黑"/>
                          <w:b/>
                          <w:bCs/>
                          <w:color w:val="FFFFFF" w:themeColor="background1"/>
                          <w:sz w:val="22"/>
                          <w:szCs w:val="22"/>
                          <w:u w:val="single"/>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u w:val="single"/>
                          <w:lang w:val="en-US" w:eastAsia="zh-CN"/>
                          <w14:textFill>
                            <w14:solidFill>
                              <w14:schemeClr w14:val="bg1"/>
                            </w14:solidFill>
                          </w14:textFill>
                        </w:rPr>
                        <w:t>谭沧海</w:t>
                      </w:r>
                      <w:r>
                        <w:rPr>
                          <w:rFonts w:hint="eastAsia" w:ascii="微软雅黑" w:hAnsi="微软雅黑" w:eastAsia="微软雅黑" w:cs="微软雅黑"/>
                          <w:b/>
                          <w:bCs/>
                          <w:color w:val="FFFFFF" w:themeColor="background1"/>
                          <w:sz w:val="40"/>
                          <w:szCs w:val="40"/>
                          <w:u w:val="single"/>
                          <w:lang w:val="en-US" w:eastAsia="zh-CN"/>
                          <w14:textFill>
                            <w14:solidFill>
                              <w14:schemeClr w14:val="bg1"/>
                            </w14:solidFill>
                          </w14:textFill>
                        </w:rPr>
                        <w:t xml:space="preserve">  </w:t>
                      </w:r>
                      <w:r>
                        <w:rPr>
                          <w:rFonts w:hint="eastAsia" w:ascii="微软雅黑" w:hAnsi="微软雅黑" w:eastAsia="微软雅黑" w:cs="微软雅黑"/>
                          <w:b/>
                          <w:bCs/>
                          <w:color w:val="FFFFFF" w:themeColor="background1"/>
                          <w:sz w:val="22"/>
                          <w:szCs w:val="22"/>
                          <w:u w:val="single"/>
                          <w:lang w:val="en-US" w:eastAsia="zh-CN"/>
                          <w14:textFill>
                            <w14:solidFill>
                              <w14:schemeClr w14:val="bg1"/>
                            </w14:solidFill>
                          </w14:textFill>
                        </w:rPr>
                        <w:t>求职意向：php go</w:t>
                      </w:r>
                    </w:p>
                    <w:p>
                      <w:pPr>
                        <w:keepNext w:val="0"/>
                        <w:keepLines w:val="0"/>
                        <w:pageBreakBefore w:val="0"/>
                        <w:widowControl w:val="0"/>
                        <w:kinsoku/>
                        <w:wordWrap/>
                        <w:overflowPunct/>
                        <w:topLinePunct w:val="0"/>
                        <w:autoSpaceDE/>
                        <w:autoSpaceDN/>
                        <w:bidi w:val="0"/>
                        <w:adjustRightInd/>
                        <w:snapToGrid/>
                        <w:spacing w:line="600" w:lineRule="exact"/>
                        <w:ind w:firstLine="220" w:firstLineChars="100"/>
                        <w:jc w:val="both"/>
                        <w:textAlignment w:val="auto"/>
                        <w:rPr>
                          <w:rFonts w:hint="default" w:ascii="微软雅黑" w:hAnsi="微软雅黑" w:eastAsia="微软雅黑" w:cs="微软雅黑"/>
                          <w:b/>
                          <w:bCs/>
                          <w:color w:val="FFFFFF" w:themeColor="background1"/>
                          <w:sz w:val="22"/>
                          <w:szCs w:val="22"/>
                          <w:u w:val="single"/>
                          <w:lang w:val="en-US" w:eastAsia="zh-CN"/>
                          <w14:textFill>
                            <w14:solidFill>
                              <w14:schemeClr w14:val="bg1"/>
                            </w14:solidFill>
                          </w14:textFill>
                        </w:rPr>
                      </w:pP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-46990</wp:posOffset>
                </wp:positionH>
                <wp:positionV relativeFrom="paragraph">
                  <wp:posOffset>125095</wp:posOffset>
                </wp:positionV>
                <wp:extent cx="3366770" cy="53403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366770" cy="534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600" w:lineRule="exact"/>
                              <w:ind w:firstLine="400" w:firstLineChars="100"/>
                              <w:jc w:val="both"/>
                              <w:textAlignment w:val="auto"/>
                              <w:rPr>
                                <w:rFonts w:hint="default" w:ascii="Eras Bold ITC" w:hAnsi="Eras Bold ITC" w:eastAsia="微软雅黑" w:cs="Eras Bold ITC"/>
                                <w:b/>
                                <w:bCs/>
                                <w:color w:val="FFFFFF" w:themeColor="background1"/>
                                <w:sz w:val="22"/>
                                <w:szCs w:val="22"/>
                                <w:u w:val="none"/>
                                <w:lang w:val="en-US" w:eastAsia="zh-CN"/>
                                <w14:textFill>
                                  <w14:solidFill>
                                    <w14:schemeClr w14:val="bg1"/>
                                  </w14:solidFill>
                                </w14:textFill>
                              </w:rPr>
                            </w:pPr>
                            <w:r>
                              <w:rPr>
                                <w:rFonts w:hint="default" w:ascii="Eras Bold ITC" w:hAnsi="Eras Bold ITC" w:eastAsia="微软雅黑" w:cs="Eras Bold ITC"/>
                                <w:b/>
                                <w:bCs/>
                                <w:color w:val="FFFFFF" w:themeColor="background1"/>
                                <w:sz w:val="40"/>
                                <w:szCs w:val="40"/>
                                <w:u w:val="none"/>
                                <w:lang w:val="en-US" w:eastAsia="zh-CN"/>
                                <w14:textFill>
                                  <w14:solidFill>
                                    <w14:schemeClr w14:val="bg1"/>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9.85pt;height:42.05pt;width:265.1pt;z-index:251676672;mso-width-relative:page;mso-height-relative:page;" filled="f" stroked="f" coordsize="21600,21600" o:gfxdata="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n1ed7aAAAACQEAAA8AAAAAAAAAAQAgAAAAIgAAAGRy&#10;cy9kb3ducmV2LnhtbFBLAQIUABQAAAAIAIdO4kC5UjmcPAIAAGgEAAAOAAAAAAAAAAEAIAAAACk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600" w:lineRule="exact"/>
                        <w:ind w:firstLine="400" w:firstLineChars="100"/>
                        <w:jc w:val="both"/>
                        <w:textAlignment w:val="auto"/>
                        <w:rPr>
                          <w:rFonts w:hint="default" w:ascii="Eras Bold ITC" w:hAnsi="Eras Bold ITC" w:eastAsia="微软雅黑" w:cs="Eras Bold ITC"/>
                          <w:b/>
                          <w:bCs/>
                          <w:color w:val="FFFFFF" w:themeColor="background1"/>
                          <w:sz w:val="22"/>
                          <w:szCs w:val="22"/>
                          <w:u w:val="none"/>
                          <w:lang w:val="en-US" w:eastAsia="zh-CN"/>
                          <w14:textFill>
                            <w14:solidFill>
                              <w14:schemeClr w14:val="bg1"/>
                            </w14:solidFill>
                          </w14:textFill>
                        </w:rPr>
                      </w:pPr>
                      <w:r>
                        <w:rPr>
                          <w:rFonts w:hint="default" w:ascii="Eras Bold ITC" w:hAnsi="Eras Bold ITC" w:eastAsia="微软雅黑" w:cs="Eras Bold ITC"/>
                          <w:b/>
                          <w:bCs/>
                          <w:color w:val="FFFFFF" w:themeColor="background1"/>
                          <w:sz w:val="40"/>
                          <w:szCs w:val="40"/>
                          <w:u w:val="none"/>
                          <w:lang w:val="en-US" w:eastAsia="zh-CN"/>
                          <w14:textFill>
                            <w14:solidFill>
                              <w14:schemeClr w14:val="bg1"/>
                            </w14:solidFill>
                          </w14:textFill>
                        </w:rPr>
                        <w:t>PERSONAL RESUME</w:t>
                      </w:r>
                    </w:p>
                  </w:txbxContent>
                </v:textbox>
              </v:shape>
            </w:pict>
          </mc:Fallback>
        </mc:AlternateContent>
      </w:r>
      <w:r>
        <w:rPr>
          <w:rFonts w:hint="eastAsia"/>
          <w:sz w:val="28"/>
          <w:lang w:val="en-US" w:eastAsia="zh-CN"/>
        </w:rPr>
        <w:t xml:space="preserve">  </w:t>
      </w:r>
    </w:p>
    <w:p>
      <w:pPr>
        <w:rPr>
          <w:rFonts w:hint="default"/>
          <w:sz w:val="28"/>
          <w:lang w:val="en-US" w:eastAsia="zh-CN"/>
        </w:rPr>
      </w:pPr>
      <w:r>
        <w:rPr>
          <w:sz w:val="24"/>
        </w:rPr>
        <w:drawing>
          <wp:anchor distT="0" distB="0" distL="114300" distR="114300" simplePos="0" relativeHeight="251666432" behindDoc="0" locked="0" layoutInCell="1" allowOverlap="1">
            <wp:simplePos x="0" y="0"/>
            <wp:positionH relativeFrom="column">
              <wp:posOffset>1018540</wp:posOffset>
            </wp:positionH>
            <wp:positionV relativeFrom="paragraph">
              <wp:posOffset>335915</wp:posOffset>
            </wp:positionV>
            <wp:extent cx="631190" cy="1367155"/>
            <wp:effectExtent l="9525" t="0" r="26035" b="13970"/>
            <wp:wrapNone/>
            <wp:docPr id="2" name="图片 2" descr="C:\Users\Administration\Desktop\微信图片_20210630000908.jpg微信图片_2021063000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ion\Desktop\微信图片_20210630000908.jpg微信图片_20210630000908"/>
                    <pic:cNvPicPr>
                      <a:picLocks noChangeAspect="1"/>
                    </pic:cNvPicPr>
                  </pic:nvPicPr>
                  <pic:blipFill>
                    <a:blip r:embed="rId4"/>
                    <a:srcRect/>
                    <a:stretch>
                      <a:fillRect/>
                    </a:stretch>
                  </pic:blipFill>
                  <pic:spPr>
                    <a:xfrm>
                      <a:off x="0" y="0"/>
                      <a:ext cx="631190" cy="1367155"/>
                    </a:xfrm>
                    <a:prstGeom prst="rect">
                      <a:avLst/>
                    </a:prstGeom>
                    <a:ln>
                      <a:solidFill>
                        <a:schemeClr val="tx1">
                          <a:alpha val="0"/>
                        </a:schemeClr>
                      </a:solidFill>
                    </a:ln>
                  </pic:spPr>
                </pic:pic>
              </a:graphicData>
            </a:graphic>
          </wp:anchor>
        </w:drawing>
      </w:r>
    </w:p>
    <w:p>
      <w:pPr>
        <w:rPr>
          <w:lang w:val="en-US" w:eastAsia="zh-CN"/>
        </w:rPr>
      </w:pPr>
    </w:p>
    <w:p>
      <w:pPr>
        <w:bidi w:val="0"/>
        <w:rPr>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2225040</wp:posOffset>
                </wp:positionH>
                <wp:positionV relativeFrom="paragraph">
                  <wp:posOffset>48895</wp:posOffset>
                </wp:positionV>
                <wp:extent cx="1642745" cy="10306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642745" cy="1030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eastAsia="zh-CN"/>
                              </w:rPr>
                              <w:t>生日：</w:t>
                            </w:r>
                            <w:r>
                              <w:rPr>
                                <w:rFonts w:hint="eastAsia" w:ascii="微软雅黑" w:hAnsi="微软雅黑" w:eastAsia="微软雅黑" w:cstheme="minorBidi"/>
                                <w:b w:val="0"/>
                                <w:bCs w:val="0"/>
                                <w:color w:val="auto"/>
                                <w:kern w:val="24"/>
                                <w:sz w:val="20"/>
                                <w:szCs w:val="20"/>
                                <w:lang w:val="en-US" w:eastAsia="zh-CN"/>
                              </w:rPr>
                              <w:t>1991.11.14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现居：湖南长沙</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0"/>
                                <w:szCs w:val="20"/>
                                <w:lang w:val="en-US" w:eastAsia="zh-CN"/>
                              </w:rPr>
                              <w:t xml:space="preserve"> 学校：湖南工程学院</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0"/>
                                <w:szCs w:val="20"/>
                                <w:lang w:val="en-US" w:eastAsia="zh-CN"/>
                              </w:rPr>
                              <w:t xml:space="preserve"> 学历：本科</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color w:val="3B424B"/>
                                <w:kern w:val="24"/>
                                <w:sz w:val="20"/>
                                <w:szCs w:val="2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2pt;margin-top:3.85pt;height:81.15pt;width:129.35pt;z-index:251660288;mso-width-relative:page;mso-height-relative:page;" filled="f" stroked="f" coordsize="21600,21600" o:gfxdata="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u8lEM2gAAAAkBAAAPAAAAAAAAAAEAIAAAACIAAABk&#10;cnMvZG93bnJldi54bWxQSwECFAAUAAAACACHTuJAGCD4ZD0CAABoBAAADgAAAAAAAAABACAAAAAp&#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eastAsia="zh-CN"/>
                        </w:rPr>
                        <w:t>生日：</w:t>
                      </w:r>
                      <w:r>
                        <w:rPr>
                          <w:rFonts w:hint="eastAsia" w:ascii="微软雅黑" w:hAnsi="微软雅黑" w:eastAsia="微软雅黑" w:cstheme="minorBidi"/>
                          <w:b w:val="0"/>
                          <w:bCs w:val="0"/>
                          <w:color w:val="auto"/>
                          <w:kern w:val="24"/>
                          <w:sz w:val="20"/>
                          <w:szCs w:val="20"/>
                          <w:lang w:val="en-US" w:eastAsia="zh-CN"/>
                        </w:rPr>
                        <w:t>1991.11.14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现居：湖南长沙</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0"/>
                          <w:szCs w:val="20"/>
                          <w:lang w:val="en-US" w:eastAsia="zh-CN"/>
                        </w:rPr>
                        <w:t xml:space="preserve"> 学校：湖南工程学院</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0"/>
                          <w:szCs w:val="20"/>
                          <w:lang w:val="en-US" w:eastAsia="zh-CN"/>
                        </w:rPr>
                        <w:t xml:space="preserve"> 学历：本科</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color w:val="3B424B"/>
                          <w:kern w:val="24"/>
                          <w:sz w:val="20"/>
                          <w:szCs w:val="20"/>
                          <w:lang w:val="en-US" w:eastAsia="zh-CN"/>
                        </w:rPr>
                      </w:pP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4055110</wp:posOffset>
                </wp:positionH>
                <wp:positionV relativeFrom="paragraph">
                  <wp:posOffset>46355</wp:posOffset>
                </wp:positionV>
                <wp:extent cx="2178050" cy="10013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178050" cy="1001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电话：15874899874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auto"/>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邮箱：1131534180@qq.com</w:t>
                            </w:r>
                            <w:r>
                              <w:rPr>
                                <w:rFonts w:hint="eastAsia" w:ascii="Tahoma" w:hAnsi="Tahoma" w:eastAsia="微软雅黑" w:cs="Tahoma"/>
                                <w:b w:val="0"/>
                                <w:bCs w:val="0"/>
                                <w:color w:val="auto"/>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ahoma" w:hAnsi="Tahoma" w:eastAsia="微软雅黑" w:cs="Tahoma"/>
                                <w:b/>
                                <w:bCs/>
                                <w:color w:val="auto"/>
                                <w:sz w:val="21"/>
                                <w:szCs w:val="21"/>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专业：电气工程及其自动化</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ahoma" w:hAnsi="Tahoma" w:eastAsia="微软雅黑" w:cs="Tahoma"/>
                                <w:b/>
                                <w:bCs/>
                                <w:color w:val="auto"/>
                                <w:sz w:val="21"/>
                                <w:szCs w:val="21"/>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时间：2011-09/2015-06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pt;margin-top:3.65pt;height:78.85pt;width:171.5pt;z-index:251662336;mso-width-relative:page;mso-height-relative:page;" filled="f" stroked="f" coordsize="21600,21600" o:gfxdata="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dVq3rZAAAACAEAAA8AAAAAAAAAAQAgAAAAIgAAAGRycy9k&#10;b3ducmV2LnhtbFBLAQIUABQAAAAIAIdO4kBngq9OOgIAAGYEAAAOAAAAAAAAAAEAIAAAACg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theme="minorBidi"/>
                          <w:b w:val="0"/>
                          <w:bCs w:val="0"/>
                          <w:color w:val="auto"/>
                          <w:kern w:val="24"/>
                          <w:sz w:val="20"/>
                          <w:szCs w:val="20"/>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电话：15874899874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auto"/>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邮箱：1131534180@qq.com</w:t>
                      </w:r>
                      <w:r>
                        <w:rPr>
                          <w:rFonts w:hint="eastAsia" w:ascii="Tahoma" w:hAnsi="Tahoma" w:eastAsia="微软雅黑" w:cs="Tahoma"/>
                          <w:b w:val="0"/>
                          <w:bCs w:val="0"/>
                          <w:color w:val="auto"/>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ahoma" w:hAnsi="Tahoma" w:eastAsia="微软雅黑" w:cs="Tahoma"/>
                          <w:b/>
                          <w:bCs/>
                          <w:color w:val="auto"/>
                          <w:sz w:val="21"/>
                          <w:szCs w:val="21"/>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专业：电气工程及其自动化</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ahoma" w:hAnsi="Tahoma" w:eastAsia="微软雅黑" w:cs="Tahoma"/>
                          <w:b/>
                          <w:bCs/>
                          <w:color w:val="auto"/>
                          <w:sz w:val="21"/>
                          <w:szCs w:val="21"/>
                          <w:lang w:val="en-US" w:eastAsia="zh-CN"/>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b w:val="0"/>
                          <w:bCs w:val="0"/>
                          <w:color w:val="auto"/>
                          <w:kern w:val="24"/>
                          <w:sz w:val="20"/>
                          <w:szCs w:val="20"/>
                          <w:lang w:val="en-US" w:eastAsia="zh-CN"/>
                        </w:rPr>
                        <w:t>时间：2011-09/2015-06</w:t>
                      </w:r>
                    </w:p>
                    <w:p/>
                  </w:txbxContent>
                </v:textbox>
              </v:shape>
            </w:pict>
          </mc:Fallback>
        </mc:AlternateContent>
      </w:r>
    </w:p>
    <w:p>
      <w:pPr>
        <w:bidi w:val="0"/>
        <w:rPr>
          <w:rFonts w:hint="default"/>
          <w:lang w:val="en-US" w:eastAsia="zh-CN"/>
        </w:rPr>
      </w:pPr>
    </w:p>
    <w:p>
      <w:pPr>
        <w:bidi w:val="0"/>
        <w:rPr>
          <w:lang w:val="en-US" w:eastAsia="zh-CN"/>
        </w:rPr>
      </w:pPr>
    </w:p>
    <w:p>
      <w:pPr>
        <w:bidi w:val="0"/>
        <w:rPr>
          <w:lang w:val="en-US" w:eastAsia="zh-CN"/>
        </w:rPr>
      </w:pPr>
    </w:p>
    <w:p>
      <w:pPr>
        <w:bidi w:val="0"/>
        <w:rPr>
          <w:rFonts w:hint="default"/>
          <w:lang w:val="en-US" w:eastAsia="zh-CN"/>
        </w:rPr>
      </w:pPr>
      <w:r>
        <w:rPr>
          <w:rFonts w:hint="eastAsia"/>
          <w:lang w:val="en-US" w:eastAsia="zh-CN"/>
        </w:rPr>
        <w:t xml:space="preserve">       </w:t>
      </w:r>
    </w:p>
    <w:p>
      <w:pPr>
        <w:tabs>
          <w:tab w:val="left" w:pos="1136"/>
        </w:tabs>
        <w:bidi w:val="0"/>
        <w:jc w:val="left"/>
        <w:rPr>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5317490</wp:posOffset>
                </wp:positionH>
                <wp:positionV relativeFrom="paragraph">
                  <wp:posOffset>66675</wp:posOffset>
                </wp:positionV>
                <wp:extent cx="793750" cy="76200"/>
                <wp:effectExtent l="6350" t="6350" r="12700" b="6350"/>
                <wp:wrapNone/>
                <wp:docPr id="33" name="矩形 33"/>
                <wp:cNvGraphicFramePr/>
                <a:graphic xmlns:a="http://schemas.openxmlformats.org/drawingml/2006/main">
                  <a:graphicData uri="http://schemas.microsoft.com/office/word/2010/wordprocessingShape">
                    <wps:wsp>
                      <wps:cNvSpPr/>
                      <wps:spPr>
                        <a:xfrm>
                          <a:off x="5323840" y="2206625"/>
                          <a:ext cx="793750" cy="76200"/>
                        </a:xfrm>
                        <a:prstGeom prst="rect">
                          <a:avLst/>
                        </a:prstGeom>
                        <a:solidFill>
                          <a:schemeClr val="bg1">
                            <a:lumMod val="75000"/>
                          </a:schemeClr>
                        </a:solidFill>
                        <a:ln>
                          <a:solidFill>
                            <a:schemeClr val="bg1">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8.7pt;margin-top:5.25pt;height:6pt;width:62.5pt;z-index:251677696;v-text-anchor:middle;mso-width-relative:page;mso-height-relative:page;" fillcolor="#BFBFBF [2412]" filled="t" stroked="t" coordsize="21600,21600" o:gfxdata="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lJp8FNsAAAAJAQAA&#10;DwAAAAAAAAABACAAAAAiAAAAZHJzL2Rvd25yZXYueG1sUEsBAhQAFAAAAAgAh07iQEiTKrmIAgAA&#10;RAUAAA4AAAAAAAAAAQAgAAAAKgEAAGRycy9lMm9Eb2MueG1sUEsFBgAAAAAGAAYAWQEAACQGAAAA&#10;AA==&#10;">
                <v:fill on="t" focussize="0,0"/>
                <v:stroke weight="1pt" color="#BFBFBF [2412]" miterlimit="8" joinstyle="miter"/>
                <v:imagedata o:title=""/>
                <o:lock v:ext="edit" aspectratio="f"/>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432435</wp:posOffset>
                </wp:positionH>
                <wp:positionV relativeFrom="paragraph">
                  <wp:posOffset>172720</wp:posOffset>
                </wp:positionV>
                <wp:extent cx="6743700" cy="0"/>
                <wp:effectExtent l="0" t="9525" r="0" b="9525"/>
                <wp:wrapNone/>
                <wp:docPr id="17" name="直接连接符 17"/>
                <wp:cNvGraphicFramePr/>
                <a:graphic xmlns:a="http://schemas.openxmlformats.org/drawingml/2006/main">
                  <a:graphicData uri="http://schemas.microsoft.com/office/word/2010/wordprocessingShape">
                    <wps:wsp>
                      <wps:cNvCnPr/>
                      <wps:spPr>
                        <a:xfrm>
                          <a:off x="441960" y="2306320"/>
                          <a:ext cx="6743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05pt;margin-top:13.6pt;height:0pt;width:531pt;z-index:251672576;mso-width-relative:page;mso-height-relative:page;" filled="f" stroked="t" coordsize="21600,21600" o:gfxdata="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T0Ur/YAAAACQEAAA8AAAAAAAAAAQAgAAAAIgAAAGRycy9kb3ducmV2LnhtbFBLAQIUABQA&#10;AAAIAIdO4kBhbuuH8AEAAL8DAAAOAAAAAAAAAAEAIAAAACcBAABkcnMvZTJvRG9jLnhtbFBLBQYA&#10;AAAABgAGAFkBAACJBQ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5230495</wp:posOffset>
                </wp:positionH>
                <wp:positionV relativeFrom="paragraph">
                  <wp:posOffset>163195</wp:posOffset>
                </wp:positionV>
                <wp:extent cx="992505" cy="296545"/>
                <wp:effectExtent l="0" t="0" r="17145" b="8255"/>
                <wp:wrapNone/>
                <wp:docPr id="4" name="文本框 4"/>
                <wp:cNvGraphicFramePr/>
                <a:graphic xmlns:a="http://schemas.openxmlformats.org/drawingml/2006/main">
                  <a:graphicData uri="http://schemas.microsoft.com/office/word/2010/wordprocessingShape">
                    <wps:wsp>
                      <wps:cNvSpPr txBox="1"/>
                      <wps:spPr>
                        <a:xfrm>
                          <a:off x="0" y="0"/>
                          <a:ext cx="99250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85pt;margin-top:12.85pt;height:23.35pt;width:78.15pt;z-index:251667456;mso-width-relative:page;mso-height-relative:page;" filled="f" stroked="f" coordsize="21600,21600" o:gfxdata="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yvPIHbAAAACQEAAA8AAAAAAAAAAQAgAAAAIgAAAGRy&#10;cy9kb3ducmV2LnhtbFBLAQIUABQAAAAIAIdO4kAsE9s1OwIAAGU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工作经历</w:t>
                      </w:r>
                    </w:p>
                  </w:txbxContent>
                </v:textbox>
              </v:shape>
            </w:pict>
          </mc:Fallback>
        </mc:AlternateContent>
      </w:r>
    </w:p>
    <w:p>
      <w:pPr>
        <w:bidi w:val="0"/>
        <w:rPr>
          <w:rFonts w:asciiTheme="minorHAnsi" w:hAnsiTheme="minorHAnsi" w:eastAsiaTheme="minorEastAsia" w:cstheme="minorBidi"/>
          <w:kern w:val="2"/>
          <w:sz w:val="24"/>
          <w:szCs w:val="24"/>
          <w:lang w:val="en-US" w:eastAsia="zh-CN" w:bidi="ar-SA"/>
        </w:rPr>
      </w:pPr>
    </w:p>
    <w:p>
      <w:pPr>
        <w:bidi w:val="0"/>
        <w:rPr>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469900</wp:posOffset>
                </wp:positionH>
                <wp:positionV relativeFrom="paragraph">
                  <wp:posOffset>32385</wp:posOffset>
                </wp:positionV>
                <wp:extent cx="6746240" cy="1605280"/>
                <wp:effectExtent l="0" t="0" r="0" b="0"/>
                <wp:wrapNone/>
                <wp:docPr id="15" name="文本框 15"/>
                <wp:cNvGraphicFramePr/>
                <a:graphic xmlns:a="http://schemas.openxmlformats.org/drawingml/2006/main">
                  <a:graphicData uri="http://schemas.microsoft.com/office/word/2010/wordprocessingShape">
                    <wps:wsp>
                      <wps:cNvSpPr txBox="1"/>
                      <wps:spPr>
                        <a:xfrm>
                          <a:off x="410845" y="2277110"/>
                          <a:ext cx="6746240" cy="1605280"/>
                        </a:xfrm>
                        <a:prstGeom prst="rect">
                          <a:avLst/>
                        </a:prstGeom>
                        <a:noFill/>
                        <a:ln w="3175">
                          <a:noFill/>
                          <a:prstDash val="sysDot"/>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440" w:firstLineChars="200"/>
                              <w:jc w:val="left"/>
                              <w:textAlignment w:val="auto"/>
                              <w:outlineLvl w:val="9"/>
                              <w:rPr>
                                <w:rFonts w:hint="default" w:ascii="微软雅黑" w:hAnsi="微软雅黑" w:eastAsia="微软雅黑" w:cs="微软雅黑"/>
                                <w:color w:val="30B0B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2019.08-至今【在职】   长沙万英科技发展有限公司    工资：6500    php、go开发工程师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4472C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万英是一个外包入住长沙紫薇路中烟营销部的项目组</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70AD47"/>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我在公司主要负责公司</w:t>
                            </w:r>
                            <w:r>
                              <w:rPr>
                                <w:rFonts w:hint="default" w:ascii="微软雅黑" w:hAnsi="微软雅黑" w:eastAsia="微软雅黑" w:cstheme="minorBidi"/>
                                <w:color w:val="3B424B"/>
                                <w:kern w:val="24"/>
                                <w:sz w:val="20"/>
                                <w:szCs w:val="20"/>
                                <w:lang w:val="en-US" w:eastAsia="zh-CN" w:bidi="ar-SA"/>
                              </w:rPr>
                              <w:t>golang</w:t>
                            </w:r>
                            <w:r>
                              <w:rPr>
                                <w:rFonts w:hint="eastAsia" w:ascii="微软雅黑" w:hAnsi="微软雅黑" w:eastAsia="微软雅黑" w:cstheme="minorBidi"/>
                                <w:color w:val="3B424B"/>
                                <w:kern w:val="24"/>
                                <w:sz w:val="20"/>
                                <w:szCs w:val="20"/>
                                <w:lang w:val="en-US" w:eastAsia="zh-CN" w:bidi="ar-SA"/>
                              </w:rPr>
                              <w:t xml:space="preserve">零星功能开发 日志服务管理 风控项目的前期开发 </w:t>
                            </w:r>
                            <w:r>
                              <w:rPr>
                                <w:rFonts w:hint="default" w:ascii="微软雅黑" w:hAnsi="微软雅黑" w:eastAsia="微软雅黑" w:cstheme="minorBidi"/>
                                <w:color w:val="3B424B"/>
                                <w:kern w:val="24"/>
                                <w:sz w:val="20"/>
                                <w:szCs w:val="20"/>
                                <w:lang w:val="en-US" w:eastAsia="zh-CN" w:bidi="ar-SA"/>
                              </w:rPr>
                              <w:t>scrm</w:t>
                            </w:r>
                            <w:r>
                              <w:rPr>
                                <w:rFonts w:hint="eastAsia" w:ascii="微软雅黑" w:hAnsi="微软雅黑" w:eastAsia="微软雅黑" w:cstheme="minorBidi"/>
                                <w:color w:val="3B424B"/>
                                <w:kern w:val="24"/>
                                <w:sz w:val="20"/>
                                <w:szCs w:val="20"/>
                                <w:lang w:val="en-US" w:eastAsia="zh-CN" w:bidi="ar-SA"/>
                              </w:rPr>
                              <w:t>项目后台管理部分开发 问卷项目全负责开发 直播项目部分接口开发 助力接口部分开发</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所用到的技能点： 服务器方面有</w:t>
                            </w:r>
                            <w:r>
                              <w:rPr>
                                <w:rFonts w:hint="default" w:ascii="微软雅黑" w:hAnsi="微软雅黑" w:eastAsia="微软雅黑" w:cstheme="minorBidi"/>
                                <w:color w:val="3B424B"/>
                                <w:kern w:val="24"/>
                                <w:sz w:val="20"/>
                                <w:szCs w:val="20"/>
                                <w:lang w:val="en-US" w:eastAsia="zh-CN" w:bidi="ar-SA"/>
                              </w:rPr>
                              <w:t xml:space="preserve">docker linux nginx </w:t>
                            </w:r>
                            <w:r>
                              <w:rPr>
                                <w:rFonts w:hint="eastAsia" w:ascii="微软雅黑" w:hAnsi="微软雅黑" w:eastAsia="微软雅黑" w:cstheme="minorBidi"/>
                                <w:color w:val="3B424B"/>
                                <w:kern w:val="24"/>
                                <w:sz w:val="20"/>
                                <w:szCs w:val="20"/>
                                <w:lang w:val="en-US" w:eastAsia="zh-CN" w:bidi="ar-SA"/>
                              </w:rPr>
                              <w:t xml:space="preserve">数据库方面有 </w:t>
                            </w:r>
                            <w:r>
                              <w:rPr>
                                <w:rFonts w:hint="default" w:ascii="微软雅黑" w:hAnsi="微软雅黑" w:eastAsia="微软雅黑" w:cstheme="minorBidi"/>
                                <w:color w:val="3B424B"/>
                                <w:kern w:val="24"/>
                                <w:sz w:val="20"/>
                                <w:szCs w:val="20"/>
                                <w:lang w:val="en-US" w:eastAsia="zh-CN" w:bidi="ar-SA"/>
                              </w:rPr>
                              <w:t xml:space="preserve">redis mysql elasticsearch </w:t>
                            </w:r>
                            <w:r>
                              <w:rPr>
                                <w:rFonts w:hint="eastAsia" w:ascii="微软雅黑" w:hAnsi="微软雅黑" w:eastAsia="微软雅黑" w:cstheme="minorBidi"/>
                                <w:color w:val="3B424B"/>
                                <w:kern w:val="24"/>
                                <w:sz w:val="20"/>
                                <w:szCs w:val="20"/>
                                <w:lang w:val="en-US" w:eastAsia="zh-CN" w:bidi="ar-SA"/>
                              </w:rPr>
                              <w:t>后端语言有</w:t>
                            </w:r>
                            <w:r>
                              <w:rPr>
                                <w:rFonts w:hint="default" w:ascii="微软雅黑" w:hAnsi="微软雅黑" w:eastAsia="微软雅黑" w:cstheme="minorBidi"/>
                                <w:color w:val="3B424B"/>
                                <w:kern w:val="24"/>
                                <w:sz w:val="20"/>
                                <w:szCs w:val="20"/>
                                <w:lang w:val="en-US" w:eastAsia="zh-CN" w:bidi="ar-SA"/>
                              </w:rPr>
                              <w:t xml:space="preserve">golang php </w:t>
                            </w:r>
                            <w:r>
                              <w:rPr>
                                <w:rFonts w:hint="eastAsia" w:ascii="微软雅黑" w:hAnsi="微软雅黑" w:eastAsia="微软雅黑" w:cstheme="minorBidi"/>
                                <w:color w:val="3B424B"/>
                                <w:kern w:val="24"/>
                                <w:sz w:val="20"/>
                                <w:szCs w:val="20"/>
                                <w:lang w:val="en-US" w:eastAsia="zh-CN" w:bidi="ar-SA"/>
                              </w:rPr>
                              <w:t>前端有</w:t>
                            </w:r>
                            <w:r>
                              <w:rPr>
                                <w:rFonts w:hint="default" w:ascii="微软雅黑" w:hAnsi="微软雅黑" w:eastAsia="微软雅黑" w:cstheme="minorBidi"/>
                                <w:color w:val="3B424B"/>
                                <w:kern w:val="24"/>
                                <w:sz w:val="20"/>
                                <w:szCs w:val="20"/>
                                <w:lang w:val="en-US" w:eastAsia="zh-CN" w:bidi="ar-SA"/>
                              </w:rPr>
                              <w:t xml:space="preserve">js jquery vue </w:t>
                            </w:r>
                            <w:r>
                              <w:rPr>
                                <w:rFonts w:hint="eastAsia" w:ascii="微软雅黑" w:hAnsi="微软雅黑" w:eastAsia="微软雅黑" w:cstheme="minorBidi"/>
                                <w:color w:val="3B424B"/>
                                <w:kern w:val="24"/>
                                <w:sz w:val="20"/>
                                <w:szCs w:val="20"/>
                                <w:lang w:val="en-US" w:eastAsia="zh-CN" w:bidi="ar-SA"/>
                              </w:rPr>
                              <w:t>前端开发过微信小程序几个页面 手机端</w:t>
                            </w:r>
                            <w:r>
                              <w:rPr>
                                <w:rFonts w:hint="default" w:ascii="微软雅黑" w:hAnsi="微软雅黑" w:eastAsia="微软雅黑" w:cstheme="minorBidi"/>
                                <w:color w:val="3B424B"/>
                                <w:kern w:val="24"/>
                                <w:sz w:val="20"/>
                                <w:szCs w:val="20"/>
                                <w:lang w:val="en-US" w:eastAsia="zh-CN" w:bidi="ar-SA"/>
                              </w:rPr>
                              <w:t>H5</w:t>
                            </w:r>
                            <w:r>
                              <w:rPr>
                                <w:rFonts w:hint="eastAsia" w:ascii="微软雅黑" w:hAnsi="微软雅黑" w:eastAsia="微软雅黑" w:cstheme="minorBidi"/>
                                <w:color w:val="3B424B"/>
                                <w:kern w:val="24"/>
                                <w:sz w:val="20"/>
                                <w:szCs w:val="20"/>
                                <w:lang w:val="en-US" w:eastAsia="zh-CN" w:bidi="ar-SA"/>
                              </w:rPr>
                              <w:t>多个页面</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jc w:val="left"/>
                              <w:textAlignment w:val="auto"/>
                              <w:outlineLvl w:val="9"/>
                              <w:rPr>
                                <w:rFonts w:hint="eastAsia" w:ascii="微软雅黑" w:hAnsi="微软雅黑" w:eastAsia="微软雅黑" w:cstheme="minorBidi"/>
                                <w:color w:val="3B424B"/>
                                <w:kern w:val="24"/>
                                <w:sz w:val="20"/>
                                <w:szCs w:val="20"/>
                                <w:lang w:val="en-US" w:eastAsia="zh-CN" w:bidi="ar-S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2.55pt;height:126.4pt;width:531.2pt;z-index:251661312;mso-width-relative:page;mso-height-relative:page;" filled="f" stroked="f" coordsize="21600,21600" o:gfxdata="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uqRzK1gAAAAoBAAAP&#10;AAAAAAAAAAEAIAAAACIAAABkcnMvZG93bnJldi54bWxQSwECFAAUAAAACACHTuJABs46DFMCAACO&#10;BAAADgAAAAAAAAABACAAAAAlAQAAZHJzL2Uyb0RvYy54bWxQSwUGAAAAAAYABgBZAQAA6gUAAAAA&#10;">
                <v:fill on="f" focussize="0,0"/>
                <v:stroke on="f" weight="0.25pt" dashstyle="1 1"/>
                <v:imagedata o:title=""/>
                <o:lock v:ext="edit" aspectratio="f"/>
                <v:textbo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440" w:firstLineChars="200"/>
                        <w:jc w:val="left"/>
                        <w:textAlignment w:val="auto"/>
                        <w:outlineLvl w:val="9"/>
                        <w:rPr>
                          <w:rFonts w:hint="default" w:ascii="微软雅黑" w:hAnsi="微软雅黑" w:eastAsia="微软雅黑" w:cs="微软雅黑"/>
                          <w:color w:val="30B0B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2019.08-至今【在职】   长沙万英科技发展有限公司    工资：6500    php、go开发工程师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4472C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万英是一个外包入住长沙紫薇路中烟营销部的项目组</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70AD47"/>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我在公司主要负责公司</w:t>
                      </w:r>
                      <w:r>
                        <w:rPr>
                          <w:rFonts w:hint="default" w:ascii="微软雅黑" w:hAnsi="微软雅黑" w:eastAsia="微软雅黑" w:cstheme="minorBidi"/>
                          <w:color w:val="3B424B"/>
                          <w:kern w:val="24"/>
                          <w:sz w:val="20"/>
                          <w:szCs w:val="20"/>
                          <w:lang w:val="en-US" w:eastAsia="zh-CN" w:bidi="ar-SA"/>
                        </w:rPr>
                        <w:t>golang</w:t>
                      </w:r>
                      <w:r>
                        <w:rPr>
                          <w:rFonts w:hint="eastAsia" w:ascii="微软雅黑" w:hAnsi="微软雅黑" w:eastAsia="微软雅黑" w:cstheme="minorBidi"/>
                          <w:color w:val="3B424B"/>
                          <w:kern w:val="24"/>
                          <w:sz w:val="20"/>
                          <w:szCs w:val="20"/>
                          <w:lang w:val="en-US" w:eastAsia="zh-CN" w:bidi="ar-SA"/>
                        </w:rPr>
                        <w:t xml:space="preserve">零星功能开发 日志服务管理 风控项目的前期开发 </w:t>
                      </w:r>
                      <w:r>
                        <w:rPr>
                          <w:rFonts w:hint="default" w:ascii="微软雅黑" w:hAnsi="微软雅黑" w:eastAsia="微软雅黑" w:cstheme="minorBidi"/>
                          <w:color w:val="3B424B"/>
                          <w:kern w:val="24"/>
                          <w:sz w:val="20"/>
                          <w:szCs w:val="20"/>
                          <w:lang w:val="en-US" w:eastAsia="zh-CN" w:bidi="ar-SA"/>
                        </w:rPr>
                        <w:t>scrm</w:t>
                      </w:r>
                      <w:r>
                        <w:rPr>
                          <w:rFonts w:hint="eastAsia" w:ascii="微软雅黑" w:hAnsi="微软雅黑" w:eastAsia="微软雅黑" w:cstheme="minorBidi"/>
                          <w:color w:val="3B424B"/>
                          <w:kern w:val="24"/>
                          <w:sz w:val="20"/>
                          <w:szCs w:val="20"/>
                          <w:lang w:val="en-US" w:eastAsia="zh-CN" w:bidi="ar-SA"/>
                        </w:rPr>
                        <w:t>项目后台管理部分开发 问卷项目全负责开发 直播项目部分接口开发 助力接口部分开发</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所用到的技能点： 服务器方面有</w:t>
                      </w:r>
                      <w:r>
                        <w:rPr>
                          <w:rFonts w:hint="default" w:ascii="微软雅黑" w:hAnsi="微软雅黑" w:eastAsia="微软雅黑" w:cstheme="minorBidi"/>
                          <w:color w:val="3B424B"/>
                          <w:kern w:val="24"/>
                          <w:sz w:val="20"/>
                          <w:szCs w:val="20"/>
                          <w:lang w:val="en-US" w:eastAsia="zh-CN" w:bidi="ar-SA"/>
                        </w:rPr>
                        <w:t xml:space="preserve">docker linux nginx </w:t>
                      </w:r>
                      <w:r>
                        <w:rPr>
                          <w:rFonts w:hint="eastAsia" w:ascii="微软雅黑" w:hAnsi="微软雅黑" w:eastAsia="微软雅黑" w:cstheme="minorBidi"/>
                          <w:color w:val="3B424B"/>
                          <w:kern w:val="24"/>
                          <w:sz w:val="20"/>
                          <w:szCs w:val="20"/>
                          <w:lang w:val="en-US" w:eastAsia="zh-CN" w:bidi="ar-SA"/>
                        </w:rPr>
                        <w:t xml:space="preserve">数据库方面有 </w:t>
                      </w:r>
                      <w:r>
                        <w:rPr>
                          <w:rFonts w:hint="default" w:ascii="微软雅黑" w:hAnsi="微软雅黑" w:eastAsia="微软雅黑" w:cstheme="minorBidi"/>
                          <w:color w:val="3B424B"/>
                          <w:kern w:val="24"/>
                          <w:sz w:val="20"/>
                          <w:szCs w:val="20"/>
                          <w:lang w:val="en-US" w:eastAsia="zh-CN" w:bidi="ar-SA"/>
                        </w:rPr>
                        <w:t xml:space="preserve">redis mysql elasticsearch </w:t>
                      </w:r>
                      <w:r>
                        <w:rPr>
                          <w:rFonts w:hint="eastAsia" w:ascii="微软雅黑" w:hAnsi="微软雅黑" w:eastAsia="微软雅黑" w:cstheme="minorBidi"/>
                          <w:color w:val="3B424B"/>
                          <w:kern w:val="24"/>
                          <w:sz w:val="20"/>
                          <w:szCs w:val="20"/>
                          <w:lang w:val="en-US" w:eastAsia="zh-CN" w:bidi="ar-SA"/>
                        </w:rPr>
                        <w:t>后端语言有</w:t>
                      </w:r>
                      <w:r>
                        <w:rPr>
                          <w:rFonts w:hint="default" w:ascii="微软雅黑" w:hAnsi="微软雅黑" w:eastAsia="微软雅黑" w:cstheme="minorBidi"/>
                          <w:color w:val="3B424B"/>
                          <w:kern w:val="24"/>
                          <w:sz w:val="20"/>
                          <w:szCs w:val="20"/>
                          <w:lang w:val="en-US" w:eastAsia="zh-CN" w:bidi="ar-SA"/>
                        </w:rPr>
                        <w:t xml:space="preserve">golang php </w:t>
                      </w:r>
                      <w:r>
                        <w:rPr>
                          <w:rFonts w:hint="eastAsia" w:ascii="微软雅黑" w:hAnsi="微软雅黑" w:eastAsia="微软雅黑" w:cstheme="minorBidi"/>
                          <w:color w:val="3B424B"/>
                          <w:kern w:val="24"/>
                          <w:sz w:val="20"/>
                          <w:szCs w:val="20"/>
                          <w:lang w:val="en-US" w:eastAsia="zh-CN" w:bidi="ar-SA"/>
                        </w:rPr>
                        <w:t>前端有</w:t>
                      </w:r>
                      <w:r>
                        <w:rPr>
                          <w:rFonts w:hint="default" w:ascii="微软雅黑" w:hAnsi="微软雅黑" w:eastAsia="微软雅黑" w:cstheme="minorBidi"/>
                          <w:color w:val="3B424B"/>
                          <w:kern w:val="24"/>
                          <w:sz w:val="20"/>
                          <w:szCs w:val="20"/>
                          <w:lang w:val="en-US" w:eastAsia="zh-CN" w:bidi="ar-SA"/>
                        </w:rPr>
                        <w:t xml:space="preserve">js jquery vue </w:t>
                      </w:r>
                      <w:r>
                        <w:rPr>
                          <w:rFonts w:hint="eastAsia" w:ascii="微软雅黑" w:hAnsi="微软雅黑" w:eastAsia="微软雅黑" w:cstheme="minorBidi"/>
                          <w:color w:val="3B424B"/>
                          <w:kern w:val="24"/>
                          <w:sz w:val="20"/>
                          <w:szCs w:val="20"/>
                          <w:lang w:val="en-US" w:eastAsia="zh-CN" w:bidi="ar-SA"/>
                        </w:rPr>
                        <w:t>前端开发过微信小程序几个页面 手机端</w:t>
                      </w:r>
                      <w:r>
                        <w:rPr>
                          <w:rFonts w:hint="default" w:ascii="微软雅黑" w:hAnsi="微软雅黑" w:eastAsia="微软雅黑" w:cstheme="minorBidi"/>
                          <w:color w:val="3B424B"/>
                          <w:kern w:val="24"/>
                          <w:sz w:val="20"/>
                          <w:szCs w:val="20"/>
                          <w:lang w:val="en-US" w:eastAsia="zh-CN" w:bidi="ar-SA"/>
                        </w:rPr>
                        <w:t>H5</w:t>
                      </w:r>
                      <w:r>
                        <w:rPr>
                          <w:rFonts w:hint="eastAsia" w:ascii="微软雅黑" w:hAnsi="微软雅黑" w:eastAsia="微软雅黑" w:cstheme="minorBidi"/>
                          <w:color w:val="3B424B"/>
                          <w:kern w:val="24"/>
                          <w:sz w:val="20"/>
                          <w:szCs w:val="20"/>
                          <w:lang w:val="en-US" w:eastAsia="zh-CN" w:bidi="ar-SA"/>
                        </w:rPr>
                        <w:t>多个页面</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jc w:val="left"/>
                        <w:textAlignment w:val="auto"/>
                        <w:outlineLvl w:val="9"/>
                        <w:rPr>
                          <w:rFonts w:hint="eastAsia" w:ascii="微软雅黑" w:hAnsi="微软雅黑" w:eastAsia="微软雅黑" w:cstheme="minorBidi"/>
                          <w:color w:val="3B424B"/>
                          <w:kern w:val="24"/>
                          <w:sz w:val="20"/>
                          <w:szCs w:val="20"/>
                          <w:lang w:val="en-US" w:eastAsia="zh-CN" w:bidi="ar-SA"/>
                        </w:rPr>
                      </w:pPr>
                    </w:p>
                  </w:txbxContent>
                </v:textbox>
              </v:shape>
            </w:pict>
          </mc:Fallback>
        </mc:AlternateContent>
      </w:r>
    </w:p>
    <w:p>
      <w:pPr>
        <w:bidi w:val="0"/>
        <w:rPr>
          <w:lang w:val="en-US" w:eastAsia="zh-CN"/>
        </w:rPr>
      </w:pPr>
    </w:p>
    <w:p>
      <w:pPr>
        <w:bidi w:val="0"/>
        <w:rPr>
          <w:lang w:val="en-US" w:eastAsia="zh-CN"/>
        </w:rPr>
      </w:pPr>
    </w:p>
    <w:p>
      <w:pPr>
        <w:bidi w:val="0"/>
        <w:rPr>
          <w:rFonts w:hint="eastAsia" w:eastAsiaTheme="minorEastAsia"/>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rFonts w:hint="eastAsia" w:eastAsiaTheme="minorEastAsia"/>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365125</wp:posOffset>
                </wp:positionH>
                <wp:positionV relativeFrom="paragraph">
                  <wp:posOffset>114300</wp:posOffset>
                </wp:positionV>
                <wp:extent cx="6746240" cy="118681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746240" cy="1186815"/>
                        </a:xfrm>
                        <a:prstGeom prst="rect">
                          <a:avLst/>
                        </a:prstGeom>
                        <a:noFill/>
                        <a:ln w="3175">
                          <a:noFill/>
                          <a:prstDash val="sysDot"/>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440" w:firstLineChars="200"/>
                              <w:jc w:val="left"/>
                              <w:textAlignment w:val="auto"/>
                              <w:outlineLvl w:val="9"/>
                              <w:rPr>
                                <w:rFonts w:hint="default" w:ascii="微软雅黑" w:hAnsi="微软雅黑" w:eastAsia="微软雅黑" w:cs="微软雅黑"/>
                                <w:color w:val="30B0B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微软雅黑" w:hAnsi="微软雅黑" w:eastAsia="微软雅黑" w:cstheme="minorBidi"/>
                                <w:b/>
                                <w:bCs/>
                                <w:color w:val="000000" w:themeColor="text1"/>
                                <w:kern w:val="24"/>
                                <w:sz w:val="22"/>
                                <w:szCs w:val="22"/>
                                <w:lang w:val="en-US" w:eastAsia="zh-CN" w:bidi="ar-SA"/>
                                <w14:textFill>
                                  <w14:solidFill>
                                    <w14:schemeClr w14:val="tx1"/>
                                  </w14:solidFill>
                                </w14:textFill>
                              </w:rPr>
                              <w:t>2018.08 - 2019.0</w:t>
                            </w: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6             杭州匠道科技有限公司    工资：6000    php开发工程师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4472C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杭匠是一个塑料仓库管理及加工的公司</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70AD47"/>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ascii="微软雅黑" w:hAnsi="微软雅黑" w:eastAsia="微软雅黑" w:cstheme="minorBidi"/>
                                <w:color w:val="3B424B"/>
                                <w:kern w:val="24"/>
                                <w:sz w:val="20"/>
                                <w:szCs w:val="20"/>
                                <w:lang w:val="en-US" w:eastAsia="zh-CN" w:bidi="ar-SA"/>
                              </w:rPr>
                              <w:t>php</w:t>
                            </w:r>
                            <w:r>
                              <w:rPr>
                                <w:rFonts w:hint="eastAsia" w:ascii="微软雅黑" w:hAnsi="微软雅黑" w:eastAsia="微软雅黑" w:cstheme="minorBidi"/>
                                <w:color w:val="3B424B"/>
                                <w:kern w:val="24"/>
                                <w:sz w:val="20"/>
                                <w:szCs w:val="20"/>
                                <w:lang w:val="en-US" w:eastAsia="zh-CN" w:bidi="ar-SA"/>
                              </w:rPr>
                              <w:t>后台模块开发，与维护；微信小程序的开发；主要负责仓库管理模块和生产管理模块</w:t>
                            </w:r>
                            <w:r>
                              <w:rPr>
                                <w:rFonts w:hint="default" w:ascii="微软雅黑" w:hAnsi="微软雅黑" w:eastAsia="微软雅黑" w:cstheme="minorBidi"/>
                                <w:color w:val="3B424B"/>
                                <w:kern w:val="24"/>
                                <w:sz w:val="20"/>
                                <w:szCs w:val="20"/>
                                <w:lang w:val="en-US" w:eastAsia="zh-CN" w:bidi="ar-SA"/>
                              </w:rPr>
                              <w:t>;</w:t>
                            </w:r>
                            <w:r>
                              <w:rPr>
                                <w:rFonts w:hint="eastAsia" w:ascii="微软雅黑" w:hAnsi="微软雅黑" w:eastAsia="微软雅黑" w:cstheme="minorBidi"/>
                                <w:color w:val="3B424B"/>
                                <w:kern w:val="24"/>
                                <w:sz w:val="20"/>
                                <w:szCs w:val="20"/>
                                <w:lang w:val="en-US" w:eastAsia="zh-CN" w:bidi="ar-SA"/>
                              </w:rPr>
                              <w:t>微信小程序 轻松印</w:t>
                            </w:r>
                            <w:r>
                              <w:rPr>
                                <w:rFonts w:hint="default" w:ascii="微软雅黑" w:hAnsi="微软雅黑" w:eastAsia="微软雅黑" w:cstheme="minorBidi"/>
                                <w:color w:val="3B424B"/>
                                <w:kern w:val="24"/>
                                <w:sz w:val="20"/>
                                <w:szCs w:val="20"/>
                                <w:lang w:val="en-US" w:eastAsia="zh-CN" w:bidi="ar-SA"/>
                              </w:rPr>
                              <w:t xml:space="preserve">MES </w:t>
                            </w:r>
                            <w:r>
                              <w:rPr>
                                <w:rFonts w:hint="eastAsia" w:ascii="微软雅黑" w:hAnsi="微软雅黑" w:eastAsia="微软雅黑" w:cstheme="minorBidi"/>
                                <w:color w:val="3B424B"/>
                                <w:kern w:val="24"/>
                                <w:sz w:val="20"/>
                                <w:szCs w:val="20"/>
                                <w:lang w:val="en-US" w:eastAsia="zh-CN" w:bidi="ar-SA"/>
                              </w:rPr>
                              <w:t xml:space="preserve">前后端开发，接口对接；离职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5pt;margin-top:9pt;height:93.45pt;width:531.2pt;z-index:251680768;mso-width-relative:page;mso-height-relative:page;" filled="f" stroked="f" coordsize="21600,21600" o:gfxdata="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k/Va3XAAAACQEAAA8AAAAAAAAAAQAg&#10;AAAAIgAAAGRycy9kb3ducmV2LnhtbFBLAQIUABQAAAAIAIdO4kAmECcASAIAAIEEAAAOAAAAAAAA&#10;AAEAIAAAACYBAABkcnMvZTJvRG9jLnhtbFBLBQYAAAAABgAGAFkBAADgBQAAAAA=&#10;">
                <v:fill on="f" focussize="0,0"/>
                <v:stroke on="f" weight="0.25pt" dashstyle="1 1"/>
                <v:imagedata o:title=""/>
                <o:lock v:ext="edit" aspectratio="f"/>
                <v:textbo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440" w:firstLineChars="200"/>
                        <w:jc w:val="left"/>
                        <w:textAlignment w:val="auto"/>
                        <w:outlineLvl w:val="9"/>
                        <w:rPr>
                          <w:rFonts w:hint="default" w:ascii="微软雅黑" w:hAnsi="微软雅黑" w:eastAsia="微软雅黑" w:cs="微软雅黑"/>
                          <w:color w:val="30B0B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微软雅黑" w:hAnsi="微软雅黑" w:eastAsia="微软雅黑" w:cstheme="minorBidi"/>
                          <w:b/>
                          <w:bCs/>
                          <w:color w:val="000000" w:themeColor="text1"/>
                          <w:kern w:val="24"/>
                          <w:sz w:val="22"/>
                          <w:szCs w:val="22"/>
                          <w:lang w:val="en-US" w:eastAsia="zh-CN" w:bidi="ar-SA"/>
                          <w14:textFill>
                            <w14:solidFill>
                              <w14:schemeClr w14:val="tx1"/>
                            </w14:solidFill>
                          </w14:textFill>
                        </w:rPr>
                        <w:t>2018.08 - 2019.0</w:t>
                      </w: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6             杭州匠道科技有限公司    工资：6000    php开发工程师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4472C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杭匠是一个塑料仓库管理及加工的公司</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微软雅黑"/>
                          <w:color w:val="70AD47"/>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ascii="微软雅黑" w:hAnsi="微软雅黑" w:eastAsia="微软雅黑" w:cstheme="minorBidi"/>
                          <w:color w:val="3B424B"/>
                          <w:kern w:val="24"/>
                          <w:sz w:val="20"/>
                          <w:szCs w:val="20"/>
                          <w:lang w:val="en-US" w:eastAsia="zh-CN" w:bidi="ar-SA"/>
                        </w:rPr>
                        <w:t>php</w:t>
                      </w:r>
                      <w:r>
                        <w:rPr>
                          <w:rFonts w:hint="eastAsia" w:ascii="微软雅黑" w:hAnsi="微软雅黑" w:eastAsia="微软雅黑" w:cstheme="minorBidi"/>
                          <w:color w:val="3B424B"/>
                          <w:kern w:val="24"/>
                          <w:sz w:val="20"/>
                          <w:szCs w:val="20"/>
                          <w:lang w:val="en-US" w:eastAsia="zh-CN" w:bidi="ar-SA"/>
                        </w:rPr>
                        <w:t>后台模块开发，与维护；微信小程序的开发；主要负责仓库管理模块和生产管理模块</w:t>
                      </w:r>
                      <w:r>
                        <w:rPr>
                          <w:rFonts w:hint="default" w:ascii="微软雅黑" w:hAnsi="微软雅黑" w:eastAsia="微软雅黑" w:cstheme="minorBidi"/>
                          <w:color w:val="3B424B"/>
                          <w:kern w:val="24"/>
                          <w:sz w:val="20"/>
                          <w:szCs w:val="20"/>
                          <w:lang w:val="en-US" w:eastAsia="zh-CN" w:bidi="ar-SA"/>
                        </w:rPr>
                        <w:t>;</w:t>
                      </w:r>
                      <w:r>
                        <w:rPr>
                          <w:rFonts w:hint="eastAsia" w:ascii="微软雅黑" w:hAnsi="微软雅黑" w:eastAsia="微软雅黑" w:cstheme="minorBidi"/>
                          <w:color w:val="3B424B"/>
                          <w:kern w:val="24"/>
                          <w:sz w:val="20"/>
                          <w:szCs w:val="20"/>
                          <w:lang w:val="en-US" w:eastAsia="zh-CN" w:bidi="ar-SA"/>
                        </w:rPr>
                        <w:t>微信小程序 轻松印</w:t>
                      </w:r>
                      <w:r>
                        <w:rPr>
                          <w:rFonts w:hint="default" w:ascii="微软雅黑" w:hAnsi="微软雅黑" w:eastAsia="微软雅黑" w:cstheme="minorBidi"/>
                          <w:color w:val="3B424B"/>
                          <w:kern w:val="24"/>
                          <w:sz w:val="20"/>
                          <w:szCs w:val="20"/>
                          <w:lang w:val="en-US" w:eastAsia="zh-CN" w:bidi="ar-SA"/>
                        </w:rPr>
                        <w:t xml:space="preserve">MES </w:t>
                      </w:r>
                      <w:r>
                        <w:rPr>
                          <w:rFonts w:hint="eastAsia" w:ascii="微软雅黑" w:hAnsi="微软雅黑" w:eastAsia="微软雅黑" w:cstheme="minorBidi"/>
                          <w:color w:val="3B424B"/>
                          <w:kern w:val="24"/>
                          <w:sz w:val="20"/>
                          <w:szCs w:val="20"/>
                          <w:lang w:val="en-US" w:eastAsia="zh-CN" w:bidi="ar-SA"/>
                        </w:rPr>
                        <w:t xml:space="preserve">前后端开发，接口对接；离职 </w:t>
                      </w:r>
                    </w:p>
                  </w:txbxContent>
                </v:textbox>
              </v:shape>
            </w:pict>
          </mc:Fallback>
        </mc:AlternateContent>
      </w:r>
    </w:p>
    <w:p>
      <w:pPr>
        <w:bidi w:val="0"/>
        <w:rPr>
          <w:lang w:val="en-US" w:eastAsia="zh-CN"/>
        </w:rPr>
      </w:pPr>
      <w:r>
        <w:rPr>
          <w:sz w:val="24"/>
        </w:rPr>
        <mc:AlternateContent>
          <mc:Choice Requires="wps">
            <w:drawing>
              <wp:anchor distT="0" distB="0" distL="114300" distR="114300" simplePos="0" relativeHeight="251668480" behindDoc="1" locked="0" layoutInCell="1" allowOverlap="1">
                <wp:simplePos x="0" y="0"/>
                <wp:positionH relativeFrom="column">
                  <wp:posOffset>4888230</wp:posOffset>
                </wp:positionH>
                <wp:positionV relativeFrom="paragraph">
                  <wp:posOffset>60325</wp:posOffset>
                </wp:positionV>
                <wp:extent cx="1695450" cy="45656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695450" cy="456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Impact" w:hAnsi="Impact" w:eastAsia="微软雅黑" w:cs="Impact"/>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02 /04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9pt;margin-top:4.75pt;height:35.95pt;width:133.5pt;z-index:-251648000;mso-width-relative:page;mso-height-relative:page;" filled="f" stroked="f" coordsize="21600,21600" o:gfxdata="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n75NoAAAAJAQAADwAAAAAAAAABACAAAAAiAAAAZHJzL2Rv&#10;d25yZXYueG1sUEsBAhQAFAAAAAgAh07iQJ6XAwc4AgAAZgQAAA4AAAAAAAAAAQAgAAAAKQEAAGRy&#10;cy9lMm9Eb2MueG1sUEsFBgAAAAAGAAYAWQEAANMFAAAAAA==&#10;">
                <v:fill on="f" focussize="0,0"/>
                <v:stroke on="f" weight="0.5pt"/>
                <v:imagedata o:title=""/>
                <o:lock v:ext="edit" aspectratio="f"/>
                <v:textbox>
                  <w:txbxContent>
                    <w:p>
                      <w:pPr>
                        <w:jc w:val="center"/>
                        <w:rPr>
                          <w:rFonts w:hint="eastAsia" w:ascii="微软雅黑" w:hAnsi="微软雅黑" w:eastAsia="微软雅黑" w:cs="微软雅黑"/>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Impact" w:hAnsi="Impact" w:eastAsia="微软雅黑" w:cs="Impact"/>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02 /04</w:t>
                      </w:r>
                    </w:p>
                  </w:txbxContent>
                </v:textbox>
              </v:shape>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552450</wp:posOffset>
                </wp:positionH>
                <wp:positionV relativeFrom="paragraph">
                  <wp:posOffset>123190</wp:posOffset>
                </wp:positionV>
                <wp:extent cx="6753860" cy="2046605"/>
                <wp:effectExtent l="0" t="0" r="0" b="0"/>
                <wp:wrapNone/>
                <wp:docPr id="18" name="文本框 18"/>
                <wp:cNvGraphicFramePr/>
                <a:graphic xmlns:a="http://schemas.openxmlformats.org/drawingml/2006/main">
                  <a:graphicData uri="http://schemas.microsoft.com/office/word/2010/wordprocessingShape">
                    <wps:wsp>
                      <wps:cNvSpPr txBox="1"/>
                      <wps:spPr>
                        <a:xfrm>
                          <a:off x="434975" y="4299585"/>
                          <a:ext cx="6753860" cy="2046605"/>
                        </a:xfrm>
                        <a:prstGeom prst="rect">
                          <a:avLst/>
                        </a:prstGeom>
                        <a:noFill/>
                        <a:ln w="3175">
                          <a:noFill/>
                          <a:prstDash val="sysDot"/>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220" w:firstLineChars="100"/>
                              <w:jc w:val="left"/>
                              <w:textAlignment w:val="auto"/>
                              <w:outlineLvl w:val="9"/>
                              <w:rPr>
                                <w:rFonts w:hint="eastAsia" w:ascii="微软雅黑" w:hAnsi="微软雅黑" w:eastAsia="微软雅黑" w:cs="微软雅黑"/>
                                <w:b/>
                                <w:bCs/>
                                <w:color w:val="000000" w:themeColor="text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2017.12-2018.05               节点云软件公司</w:t>
                            </w:r>
                            <w:r>
                              <w:rPr>
                                <w:rFonts w:hint="eastAsia" w:ascii="宋体" w:hAnsi="宋体" w:eastAsia="宋体" w:cs="宋体"/>
                                <w:b/>
                                <w:bCs w:val="0"/>
                                <w:kern w:val="2"/>
                                <w:sz w:val="18"/>
                                <w:szCs w:val="18"/>
                              </w:rPr>
                              <w:t xml:space="preserve"> </w:t>
                            </w: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 xml:space="preserve">    工资：5000      php开发工程师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pPr>
                            <w:r>
                              <w:rPr>
                                <w:rFonts w:hint="eastAsia" w:ascii="微软雅黑" w:hAnsi="微软雅黑" w:eastAsia="微软雅黑" w:cstheme="minorBidi"/>
                                <w:b w:val="0"/>
                                <w:bCs w:val="0"/>
                                <w:color w:val="000000" w:themeColor="text1"/>
                                <w:kern w:val="24"/>
                                <w:sz w:val="28"/>
                                <w:szCs w:val="28"/>
                                <w:lang w:val="en-US" w:eastAsia="zh-CN"/>
                                <w14:textFill>
                                  <w14:solidFill>
                                    <w14:schemeClr w14:val="tx1"/>
                                  </w14:solidFill>
                                </w14:textFill>
                              </w:rPr>
                              <w:sym w:font="Wingdings" w:char="0051"/>
                            </w:r>
                            <w:r>
                              <w:rPr>
                                <w:rFonts w:hint="eastAsia" w:ascii="Arial" w:hAnsi="Arial" w:eastAsia="微软雅黑" w:cs="Arial"/>
                                <w:color w:val="000000" w:themeColor="text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节点云是一个酒店老板开的小型软件公司 主要业务看老板个人意向</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b w:val="0"/>
                                <w:bCs w:val="0"/>
                                <w:color w:val="000000" w:themeColor="text1"/>
                                <w:kern w:val="24"/>
                                <w:sz w:val="22"/>
                                <w:szCs w:val="22"/>
                                <w:lang w:val="en-US" w:eastAsia="zh-CN" w:bidi="ar-SA"/>
                                <w14:textFill>
                                  <w14:solidFill>
                                    <w14:schemeClr w14:val="tx1"/>
                                  </w14:solidFill>
                                </w14:textFill>
                              </w:rPr>
                            </w:pPr>
                            <w:r>
                              <w:rPr>
                                <w:rFonts w:hint="eastAsia" w:ascii="微软雅黑" w:hAnsi="微软雅黑" w:eastAsia="微软雅黑" w:cstheme="minorBidi"/>
                                <w:b w:val="0"/>
                                <w:bCs w:val="0"/>
                                <w:color w:val="000000" w:themeColor="text1"/>
                                <w:kern w:val="24"/>
                                <w:sz w:val="28"/>
                                <w:szCs w:val="28"/>
                                <w:lang w:val="en-US" w:eastAsia="zh-CN"/>
                                <w14:textFill>
                                  <w14:solidFill>
                                    <w14:schemeClr w14:val="tx1"/>
                                  </w14:solidFill>
                                </w14:textFill>
                              </w:rPr>
                              <w:sym w:font="Wingdings" w:char="0051"/>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 xml:space="preserve"> 负</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责</w:t>
                            </w:r>
                            <w:r>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t>yxmuall</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商城二次开发 和钱包</w:t>
                            </w:r>
                            <w:r>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t>APP</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项目接口对接 俩个微信小程序部分接口</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220" w:firstLineChars="100"/>
                              <w:jc w:val="left"/>
                              <w:textAlignment w:val="auto"/>
                              <w:outlineLvl w:val="9"/>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220" w:firstLineChars="100"/>
                              <w:jc w:val="left"/>
                              <w:textAlignment w:val="auto"/>
                              <w:outlineLvl w:val="9"/>
                              <w:rPr>
                                <w:rFonts w:hint="default" w:ascii="微软雅黑" w:hAnsi="微软雅黑" w:eastAsia="微软雅黑" w:cstheme="minorBidi"/>
                                <w:b/>
                                <w:bCs/>
                                <w:color w:val="000000" w:themeColor="text1"/>
                                <w:kern w:val="24"/>
                                <w:sz w:val="22"/>
                                <w:szCs w:val="22"/>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 xml:space="preserve">2017.08-2017.12               </w:t>
                            </w:r>
                            <w:r>
                              <w:rPr>
                                <w:rFonts w:hint="default" w:ascii="Calibri" w:hAnsi="Calibri" w:eastAsia="宋体" w:cs="Calibri"/>
                                <w:b/>
                                <w:bCs w:val="0"/>
                                <w:kern w:val="2"/>
                                <w:sz w:val="18"/>
                                <w:szCs w:val="18"/>
                              </w:rPr>
                              <w:t xml:space="preserve"> </w:t>
                            </w:r>
                            <w:r>
                              <w:rPr>
                                <w:rFonts w:hint="eastAsia" w:ascii="宋体" w:hAnsi="宋体" w:eastAsia="宋体" w:cs="宋体"/>
                                <w:b/>
                                <w:bCs w:val="0"/>
                                <w:kern w:val="2"/>
                                <w:sz w:val="18"/>
                                <w:szCs w:val="18"/>
                              </w:rPr>
                              <w:t xml:space="preserve">长沙壹方 </w:t>
                            </w: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 xml:space="preserve">        工资：4500         php开发工程师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pPr>
                            <w:r>
                              <w:rPr>
                                <w:rFonts w:hint="eastAsia" w:ascii="微软雅黑" w:hAnsi="微软雅黑" w:eastAsia="微软雅黑" w:cstheme="minorBidi"/>
                                <w:b w:val="0"/>
                                <w:bCs w:val="0"/>
                                <w:color w:val="000000" w:themeColor="text1"/>
                                <w:kern w:val="24"/>
                                <w:sz w:val="28"/>
                                <w:szCs w:val="28"/>
                                <w:lang w:val="en-US" w:eastAsia="zh-CN"/>
                                <w14:textFill>
                                  <w14:solidFill>
                                    <w14:schemeClr w14:val="tx1"/>
                                  </w14:solidFill>
                                </w14:textFill>
                              </w:rPr>
                              <w:sym w:font="Wingdings" w:char="0051"/>
                            </w:r>
                            <w:r>
                              <w:rPr>
                                <w:rFonts w:hint="eastAsia" w:ascii="Arial" w:hAnsi="Arial" w:eastAsia="微软雅黑" w:cs="Arial"/>
                                <w:color w:val="000000" w:themeColor="text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长沙壹方是一个业务老板从朋友得到灵感做手机网页淘宝客分享得利从而建立的公司</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主要负责壹方商家模块和后台管理开发。</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jc w:val="left"/>
                              <w:textAlignment w:val="auto"/>
                              <w:outlineLvl w:val="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7pt;height:161.15pt;width:531.8pt;z-index:251663360;mso-width-relative:page;mso-height-relative:page;" filled="f" stroked="f" coordsize="21600,21600" o:gfxdata="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rwN2R1wAAAAoB&#10;AAAPAAAAAAAAAAEAIAAAACIAAABkcnMvZG93bnJldi54bWxQSwECFAAUAAAACACHTuJAbuaNpVUC&#10;AACOBAAADgAAAAAAAAABACAAAAAmAQAAZHJzL2Uyb0RvYy54bWxQSwUGAAAAAAYABgBZAQAA7QUA&#10;AAAA&#10;">
                <v:fill on="f" focussize="0,0"/>
                <v:stroke on="f" weight="0.25pt" dashstyle="1 1"/>
                <v:imagedata o:title=""/>
                <o:lock v:ext="edit" aspectratio="f"/>
                <v:textbo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220" w:firstLineChars="100"/>
                        <w:jc w:val="left"/>
                        <w:textAlignment w:val="auto"/>
                        <w:outlineLvl w:val="9"/>
                        <w:rPr>
                          <w:rFonts w:hint="eastAsia" w:ascii="微软雅黑" w:hAnsi="微软雅黑" w:eastAsia="微软雅黑" w:cs="微软雅黑"/>
                          <w:b/>
                          <w:bCs/>
                          <w:color w:val="000000" w:themeColor="text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2017.12-2018.05               节点云软件公司</w:t>
                      </w:r>
                      <w:r>
                        <w:rPr>
                          <w:rFonts w:hint="eastAsia" w:ascii="宋体" w:hAnsi="宋体" w:eastAsia="宋体" w:cs="宋体"/>
                          <w:b/>
                          <w:bCs w:val="0"/>
                          <w:kern w:val="2"/>
                          <w:sz w:val="18"/>
                          <w:szCs w:val="18"/>
                        </w:rPr>
                        <w:t xml:space="preserve"> </w:t>
                      </w: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 xml:space="preserve">    工资：5000      php开发工程师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pPr>
                      <w:r>
                        <w:rPr>
                          <w:rFonts w:hint="eastAsia" w:ascii="微软雅黑" w:hAnsi="微软雅黑" w:eastAsia="微软雅黑" w:cstheme="minorBidi"/>
                          <w:b w:val="0"/>
                          <w:bCs w:val="0"/>
                          <w:color w:val="000000" w:themeColor="text1"/>
                          <w:kern w:val="24"/>
                          <w:sz w:val="28"/>
                          <w:szCs w:val="28"/>
                          <w:lang w:val="en-US" w:eastAsia="zh-CN"/>
                          <w14:textFill>
                            <w14:solidFill>
                              <w14:schemeClr w14:val="tx1"/>
                            </w14:solidFill>
                          </w14:textFill>
                        </w:rPr>
                        <w:sym w:font="Wingdings" w:char="0051"/>
                      </w:r>
                      <w:r>
                        <w:rPr>
                          <w:rFonts w:hint="eastAsia" w:ascii="Arial" w:hAnsi="Arial" w:eastAsia="微软雅黑" w:cs="Arial"/>
                          <w:color w:val="000000" w:themeColor="text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节点云是一个酒店老板开的小型软件公司 主要业务看老板个人意向</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b w:val="0"/>
                          <w:bCs w:val="0"/>
                          <w:color w:val="000000" w:themeColor="text1"/>
                          <w:kern w:val="24"/>
                          <w:sz w:val="22"/>
                          <w:szCs w:val="22"/>
                          <w:lang w:val="en-US" w:eastAsia="zh-CN" w:bidi="ar-SA"/>
                          <w14:textFill>
                            <w14:solidFill>
                              <w14:schemeClr w14:val="tx1"/>
                            </w14:solidFill>
                          </w14:textFill>
                        </w:rPr>
                      </w:pPr>
                      <w:r>
                        <w:rPr>
                          <w:rFonts w:hint="eastAsia" w:ascii="微软雅黑" w:hAnsi="微软雅黑" w:eastAsia="微软雅黑" w:cstheme="minorBidi"/>
                          <w:b w:val="0"/>
                          <w:bCs w:val="0"/>
                          <w:color w:val="000000" w:themeColor="text1"/>
                          <w:kern w:val="24"/>
                          <w:sz w:val="28"/>
                          <w:szCs w:val="28"/>
                          <w:lang w:val="en-US" w:eastAsia="zh-CN"/>
                          <w14:textFill>
                            <w14:solidFill>
                              <w14:schemeClr w14:val="tx1"/>
                            </w14:solidFill>
                          </w14:textFill>
                        </w:rPr>
                        <w:sym w:font="Wingdings" w:char="0051"/>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 xml:space="preserve"> 负</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责</w:t>
                      </w:r>
                      <w:r>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t>yxmuall</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商城二次开发 和钱包</w:t>
                      </w:r>
                      <w:r>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t>APP</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项目接口对接 俩个微信小程序部分接口</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220" w:firstLineChars="100"/>
                        <w:jc w:val="left"/>
                        <w:textAlignment w:val="auto"/>
                        <w:outlineLvl w:val="9"/>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220" w:firstLineChars="100"/>
                        <w:jc w:val="left"/>
                        <w:textAlignment w:val="auto"/>
                        <w:outlineLvl w:val="9"/>
                        <w:rPr>
                          <w:rFonts w:hint="default" w:ascii="微软雅黑" w:hAnsi="微软雅黑" w:eastAsia="微软雅黑" w:cstheme="minorBidi"/>
                          <w:b/>
                          <w:bCs/>
                          <w:color w:val="000000" w:themeColor="text1"/>
                          <w:kern w:val="24"/>
                          <w:sz w:val="22"/>
                          <w:szCs w:val="22"/>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 xml:space="preserve">2017.08-2017.12               </w:t>
                      </w:r>
                      <w:r>
                        <w:rPr>
                          <w:rFonts w:hint="default" w:ascii="Calibri" w:hAnsi="Calibri" w:eastAsia="宋体" w:cs="Calibri"/>
                          <w:b/>
                          <w:bCs w:val="0"/>
                          <w:kern w:val="2"/>
                          <w:sz w:val="18"/>
                          <w:szCs w:val="18"/>
                        </w:rPr>
                        <w:t xml:space="preserve"> </w:t>
                      </w:r>
                      <w:r>
                        <w:rPr>
                          <w:rFonts w:hint="eastAsia" w:ascii="宋体" w:hAnsi="宋体" w:eastAsia="宋体" w:cs="宋体"/>
                          <w:b/>
                          <w:bCs w:val="0"/>
                          <w:kern w:val="2"/>
                          <w:sz w:val="18"/>
                          <w:szCs w:val="18"/>
                        </w:rPr>
                        <w:t xml:space="preserve">长沙壹方 </w:t>
                      </w:r>
                      <w:r>
                        <w:rPr>
                          <w:rFonts w:hint="eastAsia" w:ascii="微软雅黑" w:hAnsi="微软雅黑" w:eastAsia="微软雅黑" w:cstheme="minorBidi"/>
                          <w:b/>
                          <w:bCs/>
                          <w:color w:val="000000" w:themeColor="text1"/>
                          <w:kern w:val="24"/>
                          <w:sz w:val="22"/>
                          <w:szCs w:val="22"/>
                          <w:lang w:val="en-US" w:eastAsia="zh-CN" w:bidi="ar-SA"/>
                          <w14:textFill>
                            <w14:solidFill>
                              <w14:schemeClr w14:val="tx1"/>
                            </w14:solidFill>
                          </w14:textFill>
                        </w:rPr>
                        <w:t xml:space="preserve">        工资：4500         php开发工程师</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000000" w:themeColor="text1"/>
                          <w:kern w:val="24"/>
                          <w:sz w:val="20"/>
                          <w:szCs w:val="20"/>
                          <w:lang w:val="en-US" w:eastAsia="zh-CN" w:bidi="ar-SA"/>
                          <w14:textFill>
                            <w14:solidFill>
                              <w14:schemeClr w14:val="tx1"/>
                            </w14:solidFill>
                          </w14:textFill>
                        </w:rPr>
                      </w:pPr>
                      <w:r>
                        <w:rPr>
                          <w:rFonts w:hint="eastAsia" w:ascii="微软雅黑" w:hAnsi="微软雅黑" w:eastAsia="微软雅黑" w:cstheme="minorBidi"/>
                          <w:b w:val="0"/>
                          <w:bCs w:val="0"/>
                          <w:color w:val="000000" w:themeColor="text1"/>
                          <w:kern w:val="24"/>
                          <w:sz w:val="28"/>
                          <w:szCs w:val="28"/>
                          <w:lang w:val="en-US" w:eastAsia="zh-CN"/>
                          <w14:textFill>
                            <w14:solidFill>
                              <w14:schemeClr w14:val="tx1"/>
                            </w14:solidFill>
                          </w14:textFill>
                        </w:rPr>
                        <w:sym w:font="Wingdings" w:char="0051"/>
                      </w:r>
                      <w:r>
                        <w:rPr>
                          <w:rFonts w:hint="eastAsia" w:ascii="Arial" w:hAnsi="Arial" w:eastAsia="微软雅黑" w:cs="Arial"/>
                          <w:color w:val="000000" w:themeColor="text1"/>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微软雅黑" w:hAnsi="微软雅黑" w:eastAsia="微软雅黑" w:cstheme="minorBidi"/>
                          <w:color w:val="000000" w:themeColor="text1"/>
                          <w:kern w:val="24"/>
                          <w:sz w:val="20"/>
                          <w:szCs w:val="20"/>
                          <w:lang w:val="en-US" w:eastAsia="zh-CN" w:bidi="ar-SA"/>
                          <w14:textFill>
                            <w14:solidFill>
                              <w14:schemeClr w14:val="tx1"/>
                            </w14:solidFill>
                          </w14:textFill>
                        </w:rPr>
                        <w:t>长沙壹方是一个业务老板从朋友得到灵感做手机网页淘宝客分享得利从而建立的公司</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主要负责壹方商家模块和后台管理开发。</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jc w:val="left"/>
                        <w:textAlignment w:val="auto"/>
                        <w:outlineLvl w:val="9"/>
                      </w:pPr>
                    </w:p>
                  </w:txbxContent>
                </v:textbox>
              </v:shape>
            </w:pict>
          </mc:Fallback>
        </mc:AlternateContent>
      </w:r>
    </w:p>
    <w:p>
      <w:pPr>
        <w:bidi w:val="0"/>
        <w:rPr>
          <w:lang w:val="en-US" w:eastAsia="zh-CN"/>
        </w:rPr>
      </w:pPr>
    </w:p>
    <w:p>
      <w:pPr>
        <w:bidi w:val="0"/>
        <w:rPr>
          <w:lang w:val="en-US" w:eastAsia="zh-CN"/>
        </w:rPr>
      </w:pPr>
    </w:p>
    <w:p>
      <w:pPr>
        <w:bidi w:val="0"/>
        <w:rPr>
          <w:lang w:val="en-US" w:eastAsia="zh-CN"/>
        </w:rPr>
      </w:pPr>
    </w:p>
    <w:p>
      <w:pPr>
        <w:bidi w:val="0"/>
        <w:rPr>
          <w:rFonts w:hint="eastAsia" w:eastAsiaTheme="minorEastAsia"/>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w:rPr>
          <w:sz w:val="24"/>
        </w:rPr>
        <mc:AlternateContent>
          <mc:Choice Requires="wps">
            <w:drawing>
              <wp:anchor distT="0" distB="0" distL="114300" distR="114300" simplePos="0" relativeHeight="251669504" behindDoc="1" locked="0" layoutInCell="1" allowOverlap="1">
                <wp:simplePos x="0" y="0"/>
                <wp:positionH relativeFrom="column">
                  <wp:posOffset>5126355</wp:posOffset>
                </wp:positionH>
                <wp:positionV relativeFrom="paragraph">
                  <wp:posOffset>136525</wp:posOffset>
                </wp:positionV>
                <wp:extent cx="1229360" cy="45656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229360" cy="456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Impact" w:hAnsi="Impact" w:eastAsia="微软雅黑" w:cs="Impact"/>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03 /04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65pt;margin-top:10.75pt;height:35.95pt;width:96.8pt;z-index:-251646976;mso-width-relative:page;mso-height-relative:page;" filled="f" stroked="f" coordsize="21600,21600" o:gfxdata="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PAHOdsAAAAKAQAADwAAAAAAAAABACAAAAAiAAAAZHJz&#10;L2Rvd25yZXYueG1sUEsBAhQAFAAAAAgAh07iQJm1S7k6AgAAaAQAAA4AAAAAAAAAAQAgAAAAKgEA&#10;AGRycy9lMm9Eb2MueG1sUEsFBgAAAAAGAAYAWQEAANYFAAAAAA==&#10;">
                <v:fill on="f" focussize="0,0"/>
                <v:stroke on="f" weight="0.5pt"/>
                <v:imagedata o:title=""/>
                <o:lock v:ext="edit" aspectratio="f"/>
                <v:textbox>
                  <w:txbxContent>
                    <w:p>
                      <w:pPr>
                        <w:jc w:val="center"/>
                        <w:rPr>
                          <w:rFonts w:hint="eastAsia" w:ascii="微软雅黑" w:hAnsi="微软雅黑" w:eastAsia="微软雅黑" w:cs="微软雅黑"/>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Impact" w:hAnsi="Impact" w:eastAsia="微软雅黑" w:cs="Impact"/>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03 /04</w:t>
                      </w:r>
                    </w:p>
                  </w:txbxContent>
                </v:textbox>
              </v:shape>
            </w:pict>
          </mc:Fallback>
        </mc:AlternateContent>
      </w:r>
    </w:p>
    <w:p>
      <w:pPr>
        <w:bidi w:val="0"/>
        <w:rPr>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437515</wp:posOffset>
                </wp:positionH>
                <wp:positionV relativeFrom="paragraph">
                  <wp:posOffset>184785</wp:posOffset>
                </wp:positionV>
                <wp:extent cx="6753225" cy="1273175"/>
                <wp:effectExtent l="0" t="0" r="0" b="0"/>
                <wp:wrapNone/>
                <wp:docPr id="22" name="文本框 22"/>
                <wp:cNvGraphicFramePr/>
                <a:graphic xmlns:a="http://schemas.openxmlformats.org/drawingml/2006/main">
                  <a:graphicData uri="http://schemas.microsoft.com/office/word/2010/wordprocessingShape">
                    <wps:wsp>
                      <wps:cNvSpPr txBox="1"/>
                      <wps:spPr>
                        <a:xfrm>
                          <a:off x="434975" y="6943090"/>
                          <a:ext cx="6753225" cy="1273175"/>
                        </a:xfrm>
                        <a:prstGeom prst="rect">
                          <a:avLst/>
                        </a:prstGeom>
                        <a:noFill/>
                        <a:ln w="3175">
                          <a:noFill/>
                          <a:prstDash val="sysDot"/>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服务器：</w:t>
                            </w:r>
                            <w:r>
                              <w:rPr>
                                <w:rFonts w:hint="default" w:ascii="微软雅黑" w:hAnsi="微软雅黑" w:eastAsia="微软雅黑" w:cstheme="minorBidi"/>
                                <w:color w:val="3B424B"/>
                                <w:kern w:val="24"/>
                                <w:sz w:val="20"/>
                                <w:szCs w:val="20"/>
                                <w:lang w:val="en-US" w:eastAsia="zh-CN" w:bidi="ar-SA"/>
                              </w:rPr>
                              <w:t>docker</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linux </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nginx</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color w:val="3B424B"/>
                                <w:kern w:val="24"/>
                                <w:sz w:val="20"/>
                                <w:szCs w:val="20"/>
                                <w:lang w:val="en-US" w:eastAsia="zh-CN" w:bidi="ar-SA"/>
                              </w:rPr>
                              <w:t xml:space="preserve">数据库： </w:t>
                            </w:r>
                            <w:r>
                              <w:rPr>
                                <w:rFonts w:hint="default" w:ascii="微软雅黑" w:hAnsi="微软雅黑" w:eastAsia="微软雅黑" w:cstheme="minorBidi"/>
                                <w:color w:val="3B424B"/>
                                <w:kern w:val="24"/>
                                <w:sz w:val="20"/>
                                <w:szCs w:val="20"/>
                                <w:lang w:val="en-US" w:eastAsia="zh-CN" w:bidi="ar-SA"/>
                              </w:rPr>
                              <w:t>redis</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mysql</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elasticsearch</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default"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后端语言：</w:t>
                            </w:r>
                            <w:r>
                              <w:rPr>
                                <w:rFonts w:hint="default" w:ascii="微软雅黑" w:hAnsi="微软雅黑" w:eastAsia="微软雅黑" w:cstheme="minorBidi"/>
                                <w:color w:val="3B424B"/>
                                <w:kern w:val="24"/>
                                <w:sz w:val="20"/>
                                <w:szCs w:val="20"/>
                                <w:lang w:val="en-US" w:eastAsia="zh-CN" w:bidi="ar-SA"/>
                              </w:rPr>
                              <w:t>golang</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php</w:t>
                            </w:r>
                            <w:r>
                              <w:rPr>
                                <w:rFonts w:hint="eastAsia" w:ascii="微软雅黑" w:hAnsi="微软雅黑" w:eastAsia="微软雅黑" w:cstheme="minorBidi"/>
                                <w:color w:val="3B424B"/>
                                <w:kern w:val="24"/>
                                <w:sz w:val="20"/>
                                <w:szCs w:val="20"/>
                                <w:lang w:val="en-US" w:eastAsia="zh-CN" w:bidi="ar-SA"/>
                              </w:rPr>
                              <w:t xml:space="preserve">         php框架 ci 及thinkphp</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color w:val="3B424B"/>
                                <w:kern w:val="24"/>
                                <w:sz w:val="20"/>
                                <w:szCs w:val="20"/>
                                <w:lang w:val="en-US" w:eastAsia="zh-CN" w:bidi="ar-SA"/>
                              </w:rPr>
                              <w:t>前端：</w:t>
                            </w:r>
                            <w:r>
                              <w:rPr>
                                <w:rFonts w:hint="default" w:ascii="微软雅黑" w:hAnsi="微软雅黑" w:eastAsia="微软雅黑" w:cstheme="minorBidi"/>
                                <w:color w:val="3B424B"/>
                                <w:kern w:val="24"/>
                                <w:sz w:val="20"/>
                                <w:szCs w:val="20"/>
                                <w:lang w:val="en-US" w:eastAsia="zh-CN" w:bidi="ar-SA"/>
                              </w:rPr>
                              <w:t>js</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jquery</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vue</w:t>
                            </w:r>
                            <w:r>
                              <w:rPr>
                                <w:rFonts w:hint="eastAsia" w:ascii="微软雅黑" w:hAnsi="微软雅黑" w:eastAsia="微软雅黑" w:cstheme="minorBidi"/>
                                <w:color w:val="3B424B"/>
                                <w:kern w:val="24"/>
                                <w:sz w:val="20"/>
                                <w:szCs w:val="20"/>
                                <w:lang w:val="en-US" w:eastAsia="zh-CN" w:bidi="ar-SA"/>
                              </w:rPr>
                              <w:t xml:space="preserve">          vue框架ant-design   element  </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40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5pt;margin-top:14.55pt;height:100.25pt;width:531.75pt;z-index:251664384;mso-width-relative:page;mso-height-relative:page;" filled="f" stroked="f" coordsize="21600,21600" o:gfxdata="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iJUNcAAAAK&#10;AQAADwAAAAAAAAABACAAAAAiAAAAZHJzL2Rvd25yZXYueG1sUEsBAhQAFAAAAAgAh07iQKglNQdW&#10;AgAAjQQAAA4AAAAAAAAAAQAgAAAAJgEAAGRycy9lMm9Eb2MueG1sUEsFBgAAAAAGAAYAWQEAAO4F&#10;AAAAAA==&#10;">
                <v:fill on="f" focussize="0,0"/>
                <v:stroke on="f" weight="0.25pt" dashstyle="1 1"/>
                <v:imagedata o:title=""/>
                <o:lock v:ext="edit" aspectratio="f"/>
                <v:textbo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服务器：</w:t>
                      </w:r>
                      <w:r>
                        <w:rPr>
                          <w:rFonts w:hint="default" w:ascii="微软雅黑" w:hAnsi="微软雅黑" w:eastAsia="微软雅黑" w:cstheme="minorBidi"/>
                          <w:color w:val="3B424B"/>
                          <w:kern w:val="24"/>
                          <w:sz w:val="20"/>
                          <w:szCs w:val="20"/>
                          <w:lang w:val="en-US" w:eastAsia="zh-CN" w:bidi="ar-SA"/>
                        </w:rPr>
                        <w:t>docker</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linux </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nginx</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color w:val="3B424B"/>
                          <w:kern w:val="24"/>
                          <w:sz w:val="20"/>
                          <w:szCs w:val="20"/>
                          <w:lang w:val="en-US" w:eastAsia="zh-CN" w:bidi="ar-SA"/>
                        </w:rPr>
                        <w:t xml:space="preserve">数据库： </w:t>
                      </w:r>
                      <w:r>
                        <w:rPr>
                          <w:rFonts w:hint="default" w:ascii="微软雅黑" w:hAnsi="微软雅黑" w:eastAsia="微软雅黑" w:cstheme="minorBidi"/>
                          <w:color w:val="3B424B"/>
                          <w:kern w:val="24"/>
                          <w:sz w:val="20"/>
                          <w:szCs w:val="20"/>
                          <w:lang w:val="en-US" w:eastAsia="zh-CN" w:bidi="ar-SA"/>
                        </w:rPr>
                        <w:t>redis</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mysql</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elasticsearch</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default"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后端语言：</w:t>
                      </w:r>
                      <w:r>
                        <w:rPr>
                          <w:rFonts w:hint="default" w:ascii="微软雅黑" w:hAnsi="微软雅黑" w:eastAsia="微软雅黑" w:cstheme="minorBidi"/>
                          <w:color w:val="3B424B"/>
                          <w:kern w:val="24"/>
                          <w:sz w:val="20"/>
                          <w:szCs w:val="20"/>
                          <w:lang w:val="en-US" w:eastAsia="zh-CN" w:bidi="ar-SA"/>
                        </w:rPr>
                        <w:t>golang</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php</w:t>
                      </w:r>
                      <w:r>
                        <w:rPr>
                          <w:rFonts w:hint="eastAsia" w:ascii="微软雅黑" w:hAnsi="微软雅黑" w:eastAsia="微软雅黑" w:cstheme="minorBidi"/>
                          <w:color w:val="3B424B"/>
                          <w:kern w:val="24"/>
                          <w:sz w:val="20"/>
                          <w:szCs w:val="20"/>
                          <w:lang w:val="en-US" w:eastAsia="zh-CN" w:bidi="ar-SA"/>
                        </w:rPr>
                        <w:t xml:space="preserve">         php框架 ci 及thinkphp</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微软雅黑" w:hAnsi="微软雅黑" w:eastAsia="微软雅黑" w:cstheme="minorBidi"/>
                          <w:b w:val="0"/>
                          <w:bCs w:val="0"/>
                          <w:color w:val="auto"/>
                          <w:kern w:val="24"/>
                          <w:sz w:val="28"/>
                          <w:szCs w:val="28"/>
                          <w:lang w:val="en-US" w:eastAsia="zh-CN"/>
                        </w:rPr>
                        <w:t xml:space="preserve"> </w:t>
                      </w:r>
                      <w:r>
                        <w:rPr>
                          <w:rFonts w:hint="eastAsia" w:ascii="微软雅黑" w:hAnsi="微软雅黑" w:eastAsia="微软雅黑" w:cstheme="minorBidi"/>
                          <w:color w:val="3B424B"/>
                          <w:kern w:val="24"/>
                          <w:sz w:val="20"/>
                          <w:szCs w:val="20"/>
                          <w:lang w:val="en-US" w:eastAsia="zh-CN" w:bidi="ar-SA"/>
                        </w:rPr>
                        <w:t>前端：</w:t>
                      </w:r>
                      <w:r>
                        <w:rPr>
                          <w:rFonts w:hint="default" w:ascii="微软雅黑" w:hAnsi="微软雅黑" w:eastAsia="微软雅黑" w:cstheme="minorBidi"/>
                          <w:color w:val="3B424B"/>
                          <w:kern w:val="24"/>
                          <w:sz w:val="20"/>
                          <w:szCs w:val="20"/>
                          <w:lang w:val="en-US" w:eastAsia="zh-CN" w:bidi="ar-SA"/>
                        </w:rPr>
                        <w:t>js</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jquery</w:t>
                      </w:r>
                      <w:r>
                        <w:rPr>
                          <w:rFonts w:hint="eastAsia" w:ascii="微软雅黑" w:hAnsi="微软雅黑" w:eastAsia="微软雅黑" w:cstheme="minorBidi"/>
                          <w:color w:val="3B424B"/>
                          <w:kern w:val="24"/>
                          <w:sz w:val="20"/>
                          <w:szCs w:val="20"/>
                          <w:lang w:val="en-US" w:eastAsia="zh-CN" w:bidi="ar-SA"/>
                        </w:rPr>
                        <w:t xml:space="preserve">  </w:t>
                      </w:r>
                      <w:r>
                        <w:rPr>
                          <w:rFonts w:hint="default" w:ascii="微软雅黑" w:hAnsi="微软雅黑" w:eastAsia="微软雅黑" w:cstheme="minorBidi"/>
                          <w:color w:val="3B424B"/>
                          <w:kern w:val="24"/>
                          <w:sz w:val="20"/>
                          <w:szCs w:val="20"/>
                          <w:lang w:val="en-US" w:eastAsia="zh-CN" w:bidi="ar-SA"/>
                        </w:rPr>
                        <w:t xml:space="preserve"> vue</w:t>
                      </w:r>
                      <w:r>
                        <w:rPr>
                          <w:rFonts w:hint="eastAsia" w:ascii="微软雅黑" w:hAnsi="微软雅黑" w:eastAsia="微软雅黑" w:cstheme="minorBidi"/>
                          <w:color w:val="3B424B"/>
                          <w:kern w:val="24"/>
                          <w:sz w:val="20"/>
                          <w:szCs w:val="20"/>
                          <w:lang w:val="en-US" w:eastAsia="zh-CN" w:bidi="ar-SA"/>
                        </w:rPr>
                        <w:t xml:space="preserve">          vue框架ant-design   element  </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40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p>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5259070</wp:posOffset>
                </wp:positionH>
                <wp:positionV relativeFrom="paragraph">
                  <wp:posOffset>157480</wp:posOffset>
                </wp:positionV>
                <wp:extent cx="992505" cy="296545"/>
                <wp:effectExtent l="0" t="0" r="17145" b="8255"/>
                <wp:wrapNone/>
                <wp:docPr id="11" name="文本框 11"/>
                <wp:cNvGraphicFramePr/>
                <a:graphic xmlns:a="http://schemas.openxmlformats.org/drawingml/2006/main">
                  <a:graphicData uri="http://schemas.microsoft.com/office/word/2010/wordprocessingShape">
                    <wps:wsp>
                      <wps:cNvSpPr txBox="1"/>
                      <wps:spPr>
                        <a:xfrm>
                          <a:off x="0" y="0"/>
                          <a:ext cx="99250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1pt;margin-top:12.4pt;height:23.35pt;width:78.15pt;z-index:251670528;mso-width-relative:page;mso-height-relative:page;" filled="f" stroked="f" coordsize="21600,21600" o:gfxdata="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HB3/NoAAAAJAQAADwAAAAAAAAABACAAAAAiAAAAZHJz&#10;L2Rvd25yZXYueG1sUEsBAhQAFAAAAAgAh07iQG34KbI7AgAAZwQAAA4AAAAAAAAAAQAgAAAAKQEA&#10;AGRycy9lMm9Eb2MueG1sUEsFBgAAAAAGAAYAWQEAANY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技能</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451485</wp:posOffset>
                </wp:positionH>
                <wp:positionV relativeFrom="paragraph">
                  <wp:posOffset>131445</wp:posOffset>
                </wp:positionV>
                <wp:extent cx="6753225" cy="0"/>
                <wp:effectExtent l="0" t="9525" r="9525" b="9525"/>
                <wp:wrapNone/>
                <wp:docPr id="20" name="直接连接符 20"/>
                <wp:cNvGraphicFramePr/>
                <a:graphic xmlns:a="http://schemas.openxmlformats.org/drawingml/2006/main">
                  <a:graphicData uri="http://schemas.microsoft.com/office/word/2010/wordprocessingShape">
                    <wps:wsp>
                      <wps:cNvCnPr/>
                      <wps:spPr>
                        <a:xfrm>
                          <a:off x="451485" y="7747635"/>
                          <a:ext cx="6753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5pt;margin-top:10.35pt;height:0pt;width:531.75pt;z-index:251673600;mso-width-relative:page;mso-height-relative:page;" filled="f" stroked="t" coordsize="21600,21600" o:gfxdata="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3b+xB2QAAAAkBAAAPAAAAAAAAAAEAIAAAACIAAABkcnMvZG93bnJldi54bWxQSwEC&#10;FAAUAAAACACHTuJADyfZpvMBAAC/AwAADgAAAAAAAAABACAAAAAoAQAAZHJzL2Uyb0RvYy54bWxQ&#10;SwUGAAAAAAYABgBZAQAAjQU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5380990</wp:posOffset>
                </wp:positionH>
                <wp:positionV relativeFrom="paragraph">
                  <wp:posOffset>635</wp:posOffset>
                </wp:positionV>
                <wp:extent cx="793750" cy="76200"/>
                <wp:effectExtent l="6350" t="6350" r="12700" b="6350"/>
                <wp:wrapNone/>
                <wp:docPr id="35" name="矩形 35"/>
                <wp:cNvGraphicFramePr/>
                <a:graphic xmlns:a="http://schemas.openxmlformats.org/drawingml/2006/main">
                  <a:graphicData uri="http://schemas.microsoft.com/office/word/2010/wordprocessingShape">
                    <wps:wsp>
                      <wps:cNvSpPr/>
                      <wps:spPr>
                        <a:xfrm>
                          <a:off x="0" y="0"/>
                          <a:ext cx="793750" cy="76200"/>
                        </a:xfrm>
                        <a:prstGeom prst="rect">
                          <a:avLst/>
                        </a:prstGeom>
                        <a:solidFill>
                          <a:schemeClr val="bg1">
                            <a:lumMod val="75000"/>
                          </a:schemeClr>
                        </a:solidFill>
                        <a:ln>
                          <a:solidFill>
                            <a:schemeClr val="bg1">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3.7pt;margin-top:0.05pt;height:6pt;width:62.5pt;z-index:251678720;v-text-anchor:middle;mso-width-relative:page;mso-height-relative:page;" fillcolor="#BFBFBF [2412]" filled="t" stroked="t" coordsize="21600,21600" o:gfxdata="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28VFG2QAAAAgBAAAPAAAAAAAAAAEAIAAAACIA&#10;AABkcnMvZG93bnJldi54bWxQSwECFAAUAAAACACHTuJAQeRk73oCAAA4BQAADgAAAAAAAAABACAA&#10;AAAoAQAAZHJzL2Uyb0RvYy54bWxQSwUGAAAAAAYABgBZAQAAFAYAAAAA&#10;">
                <v:fill on="t" focussize="0,0"/>
                <v:stroke weight="1pt" color="#BFBFBF [2412]" miterlimit="8" joinstyle="miter"/>
                <v:imagedata o:title=""/>
                <o:lock v:ext="edit" aspectratio="f"/>
              </v:rect>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w:rPr>
          <w:sz w:val="24"/>
        </w:rPr>
        <mc:AlternateContent>
          <mc:Choice Requires="wps">
            <w:drawing>
              <wp:anchor distT="0" distB="0" distL="114300" distR="114300" simplePos="0" relativeHeight="251671552" behindDoc="1" locked="0" layoutInCell="1" allowOverlap="1">
                <wp:simplePos x="0" y="0"/>
                <wp:positionH relativeFrom="column">
                  <wp:posOffset>5135880</wp:posOffset>
                </wp:positionH>
                <wp:positionV relativeFrom="paragraph">
                  <wp:posOffset>195580</wp:posOffset>
                </wp:positionV>
                <wp:extent cx="1134745" cy="45656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134745" cy="456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Impact" w:hAnsi="Impact" w:eastAsia="微软雅黑" w:cs="Impact"/>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04/04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4pt;margin-top:15.4pt;height:35.95pt;width:89.35pt;z-index:-251644928;mso-width-relative:page;mso-height-relative:page;" filled="f" stroked="f" coordsize="21600,21600" o:gfxdata="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Qs5Y3aAAAACgEAAA8AAAAAAAAAAQAgAAAAIgAAAGRy&#10;cy9kb3ducmV2LnhtbFBLAQIUABQAAAAIAIdO4kBzr6KTPAIAAGgEAAAOAAAAAAAAAAEAIAAAACkB&#10;AABkcnMvZTJvRG9jLnhtbFBLBQYAAAAABgAGAFkBAADXBQAAAAA=&#10;">
                <v:fill on="f" focussize="0,0"/>
                <v:stroke on="f" weight="0.5pt"/>
                <v:imagedata o:title=""/>
                <o:lock v:ext="edit" aspectratio="f"/>
                <v:textbox>
                  <w:txbxContent>
                    <w:p>
                      <w:pPr>
                        <w:jc w:val="center"/>
                        <w:rPr>
                          <w:rFonts w:hint="eastAsia" w:ascii="微软雅黑" w:hAnsi="微软雅黑" w:eastAsia="微软雅黑" w:cs="微软雅黑"/>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Impact" w:hAnsi="Impact" w:eastAsia="微软雅黑" w:cs="Impact"/>
                          <w:b/>
                          <w:bCs/>
                          <w:i w:val="0"/>
                          <w:iCs w:val="0"/>
                          <w:color w:val="D9D9D9" w:themeColor="background1" w:themeShade="D9"/>
                          <w:kern w:val="2"/>
                          <w:sz w:val="52"/>
                          <w:szCs w:val="52"/>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04/04</w:t>
                      </w:r>
                    </w:p>
                  </w:txbxContent>
                </v:textbox>
              </v:shape>
            </w:pict>
          </mc:Fallback>
        </mc:AlternateContent>
      </w:r>
    </w:p>
    <w:p>
      <w:pPr>
        <w:bidi w:val="0"/>
        <w:rPr>
          <w:lang w:val="en-US" w:eastAsia="zh-CN"/>
        </w:rPr>
      </w:pPr>
    </w:p>
    <w:p>
      <w:pPr>
        <w:bidi w:val="0"/>
        <w:rPr>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5336540</wp:posOffset>
                </wp:positionH>
                <wp:positionV relativeFrom="paragraph">
                  <wp:posOffset>93345</wp:posOffset>
                </wp:positionV>
                <wp:extent cx="793750" cy="76200"/>
                <wp:effectExtent l="6350" t="6350" r="12700" b="6350"/>
                <wp:wrapNone/>
                <wp:docPr id="36" name="矩形 36"/>
                <wp:cNvGraphicFramePr/>
                <a:graphic xmlns:a="http://schemas.openxmlformats.org/drawingml/2006/main">
                  <a:graphicData uri="http://schemas.microsoft.com/office/word/2010/wordprocessingShape">
                    <wps:wsp>
                      <wps:cNvSpPr/>
                      <wps:spPr>
                        <a:xfrm>
                          <a:off x="0" y="0"/>
                          <a:ext cx="793750" cy="76200"/>
                        </a:xfrm>
                        <a:prstGeom prst="rect">
                          <a:avLst/>
                        </a:prstGeom>
                        <a:solidFill>
                          <a:schemeClr val="bg1">
                            <a:lumMod val="75000"/>
                          </a:schemeClr>
                        </a:solidFill>
                        <a:ln>
                          <a:solidFill>
                            <a:schemeClr val="bg1">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2pt;margin-top:7.35pt;height:6pt;width:62.5pt;z-index:251679744;v-text-anchor:middle;mso-width-relative:page;mso-height-relative:page;" fillcolor="#BFBFBF [2412]" filled="t" stroked="t" coordsize="21600,21600" o:gfxdata="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Vs4s3bAAAACQEAAA8AAAAAAAAAAQAgAAAA&#10;IgAAAGRycy9kb3ducmV2LnhtbFBLAQIUABQAAAAIAIdO4kDD1o3negIAADgFAAAOAAAAAAAAAAEA&#10;IAAAACoBAABkcnMvZTJvRG9jLnhtbFBLBQYAAAAABgAGAFkBAAAWBgAAAAA=&#10;">
                <v:fill on="t" focussize="0,0"/>
                <v:stroke weight="1pt" color="#BFBFBF [2412]" miterlimit="8" joinstyle="miter"/>
                <v:imagedata o:title=""/>
                <o:lock v:ext="edit" aspectratio="f"/>
              </v:rect>
            </w:pict>
          </mc:Fallback>
        </mc:AlternateContent>
      </w:r>
    </w:p>
    <w:p>
      <w:pPr>
        <w:bidi w:val="0"/>
        <w:rPr>
          <w:lang w:val="en-US" w:eastAsia="zh-CN"/>
        </w:rPr>
      </w:pPr>
      <w:bookmarkStart w:id="0" w:name="_GoBack"/>
      <w:bookmarkEnd w:id="0"/>
      <w:r>
        <w:rPr>
          <w:sz w:val="24"/>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85090</wp:posOffset>
                </wp:positionV>
                <wp:extent cx="6741795" cy="1082040"/>
                <wp:effectExtent l="0" t="0" r="1905" b="3810"/>
                <wp:wrapNone/>
                <wp:docPr id="5" name="文本框 5"/>
                <wp:cNvGraphicFramePr/>
                <a:graphic xmlns:a="http://schemas.openxmlformats.org/drawingml/2006/main">
                  <a:graphicData uri="http://schemas.microsoft.com/office/word/2010/wordprocessingShape">
                    <wps:wsp>
                      <wps:cNvSpPr txBox="1"/>
                      <wps:spPr>
                        <a:xfrm>
                          <a:off x="128905" y="2021205"/>
                          <a:ext cx="6741795" cy="1082040"/>
                        </a:xfrm>
                        <a:prstGeom prst="rect">
                          <a:avLst/>
                        </a:prstGeom>
                        <a:noFill/>
                        <a:ln w="3175">
                          <a:noFill/>
                          <a:prstDash val="sysDot"/>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性格外向，开朗，喜欢与人互动交流，有良好的沟通和表达能力。</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学习新事物能力强。富有团队合作精神。</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工作积极，肯吃苦，不怕苦。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6.7pt;height:85.2pt;width:530.85pt;z-index:251661312;mso-width-relative:page;mso-height-relative:page;" filled="f" stroked="f" coordsize="21600,21600" o:gfxdata="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sIndvXAAAACgEA&#10;AA8AAAAAAAAAAQAgAAAAIgAAAGRycy9kb3ducmV2LnhtbFBLAQIUABQAAAAIAIdO4kAZnlZbVAIA&#10;AIwEAAAOAAAAAAAAAAEAIAAAACYBAABkcnMvZTJvRG9jLnhtbFBLBQYAAAAABgAGAFkBAADsBQAA&#10;AAA=&#10;">
                <v:fill on="f" focussize="0,0"/>
                <v:stroke on="f" weight="0.25pt" dashstyle="1 1"/>
                <v:imagedata o:title=""/>
                <o:lock v:ext="edit" aspectratio="f"/>
                <v:textbox>
                  <w:txbxContent>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性格外向，开朗，喜欢与人互动交流，有良好的沟通和表达能力。</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eastAsia"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学习新事物能力强。富有团队合作精神。</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00" w:lineRule="exact"/>
                        <w:ind w:right="0" w:rightChars="0" w:firstLine="560" w:firstLineChars="200"/>
                        <w:jc w:val="left"/>
                        <w:textAlignment w:val="auto"/>
                        <w:outlineLvl w:val="9"/>
                        <w:rPr>
                          <w:rFonts w:hint="default" w:ascii="微软雅黑" w:hAnsi="微软雅黑" w:eastAsia="微软雅黑" w:cstheme="minorBidi"/>
                          <w:color w:val="3B424B"/>
                          <w:kern w:val="24"/>
                          <w:sz w:val="20"/>
                          <w:szCs w:val="20"/>
                          <w:lang w:val="en-US" w:eastAsia="zh-CN" w:bidi="ar-SA"/>
                        </w:rPr>
                      </w:pPr>
                      <w:r>
                        <w:rPr>
                          <w:rFonts w:hint="eastAsia" w:ascii="微软雅黑" w:hAnsi="微软雅黑" w:eastAsia="微软雅黑" w:cstheme="minorBidi"/>
                          <w:b w:val="0"/>
                          <w:bCs w:val="0"/>
                          <w:color w:val="auto"/>
                          <w:kern w:val="24"/>
                          <w:sz w:val="28"/>
                          <w:szCs w:val="28"/>
                          <w:lang w:val="en-US" w:eastAsia="zh-CN"/>
                        </w:rPr>
                        <w:sym w:font="Wingdings" w:char="0051"/>
                      </w:r>
                      <w:r>
                        <w:rPr>
                          <w:rFonts w:hint="eastAsia" w:ascii="Arial" w:hAnsi="Arial" w:eastAsia="微软雅黑" w:cs="Arial"/>
                          <w:color w:val="366464"/>
                          <w:kern w:val="24"/>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微软雅黑" w:hAnsi="微软雅黑" w:eastAsia="微软雅黑" w:cstheme="minorBidi"/>
                          <w:color w:val="3B424B"/>
                          <w:kern w:val="24"/>
                          <w:sz w:val="20"/>
                          <w:szCs w:val="20"/>
                          <w:lang w:val="en-US" w:eastAsia="zh-CN" w:bidi="ar-SA"/>
                        </w:rPr>
                        <w:t>工作积极，肯吃苦，不怕苦。</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451485</wp:posOffset>
                </wp:positionH>
                <wp:positionV relativeFrom="paragraph">
                  <wp:posOffset>3810</wp:posOffset>
                </wp:positionV>
                <wp:extent cx="6715125" cy="0"/>
                <wp:effectExtent l="0" t="9525" r="9525" b="9525"/>
                <wp:wrapNone/>
                <wp:docPr id="21" name="直接连接符 21"/>
                <wp:cNvGraphicFramePr/>
                <a:graphic xmlns:a="http://schemas.openxmlformats.org/drawingml/2006/main">
                  <a:graphicData uri="http://schemas.microsoft.com/office/word/2010/wordprocessingShape">
                    <wps:wsp>
                      <wps:cNvCnPr/>
                      <wps:spPr>
                        <a:xfrm>
                          <a:off x="451485" y="8919210"/>
                          <a:ext cx="6715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5pt;margin-top:0.3pt;height:0pt;width:528.75pt;z-index:251674624;mso-width-relative:page;mso-height-relative:page;" filled="f" stroked="t" coordsize="21600,21600" o:gfxdata="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P7bwbUAAAABQEAAA8AAAAAAAAAAQAgAAAAIgAAAGRycy9kb3ducmV2LnhtbFBLAQIUABQAAAAI&#10;AIdO4kA9pLM28QEAAL8DAAAOAAAAAAAAAAEAIAAAACMBAABkcnMvZTJvRG9jLnhtbFBLBQYAAAAA&#10;BgAGAFkBAACGBQ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5240020</wp:posOffset>
                </wp:positionH>
                <wp:positionV relativeFrom="paragraph">
                  <wp:posOffset>1270</wp:posOffset>
                </wp:positionV>
                <wp:extent cx="992505" cy="296545"/>
                <wp:effectExtent l="0" t="0" r="17145" b="8255"/>
                <wp:wrapNone/>
                <wp:docPr id="14" name="文本框 14"/>
                <wp:cNvGraphicFramePr/>
                <a:graphic xmlns:a="http://schemas.openxmlformats.org/drawingml/2006/main">
                  <a:graphicData uri="http://schemas.microsoft.com/office/word/2010/wordprocessingShape">
                    <wps:wsp>
                      <wps:cNvSpPr txBox="1"/>
                      <wps:spPr>
                        <a:xfrm>
                          <a:off x="0" y="0"/>
                          <a:ext cx="99250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个人评价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6pt;margin-top:0.1pt;height:23.35pt;width:78.15pt;z-index:251675648;mso-width-relative:page;mso-height-relative:page;" filled="f" stroked="f" coordsize="21600,21600" o:gfxdata="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8XY+zYAAAABwEAAA8AAAAAAAAAAQAgAAAAIgAAAGRycy9k&#10;b3ducmV2LnhtbFBLAQIUABQAAAAIAIdO4kDddgVPOwIAAGcEAAAOAAAAAAAAAAEAIAAAACc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i w:val="0"/>
                          <w:iCs w:val="0"/>
                          <w:color w:val="000000" w:themeColor="text1"/>
                          <w:kern w:val="2"/>
                          <w:sz w:val="30"/>
                          <w:szCs w:val="30"/>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个人评价</w:t>
                      </w:r>
                    </w:p>
                  </w:txbxContent>
                </v:textbox>
              </v:shape>
            </w:pict>
          </mc:Fallback>
        </mc:AlternateContent>
      </w:r>
    </w:p>
    <w:p>
      <w:pPr>
        <w:bidi w:val="0"/>
        <w:rPr>
          <w:lang w:val="en-US" w:eastAsia="zh-CN"/>
        </w:rPr>
      </w:pPr>
    </w:p>
    <w:p>
      <w:pPr>
        <w:bidi w:val="0"/>
        <w:rPr>
          <w:lang w:val="en-US" w:eastAsia="zh-CN"/>
        </w:rPr>
      </w:pPr>
    </w:p>
    <w:p>
      <w:pPr>
        <w:bidi w:val="0"/>
        <w:rPr>
          <w:lang w:val="en-US" w:eastAsia="zh-CN"/>
        </w:rPr>
      </w:pPr>
    </w:p>
    <w:p>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p>
    <w:p>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Eras Bold ITC">
    <w:panose1 w:val="020B090703050402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D5670"/>
    <w:rsid w:val="001B44B3"/>
    <w:rsid w:val="001C6BD0"/>
    <w:rsid w:val="003C093F"/>
    <w:rsid w:val="005D16B2"/>
    <w:rsid w:val="00A6084D"/>
    <w:rsid w:val="00F5160B"/>
    <w:rsid w:val="01330F9C"/>
    <w:rsid w:val="01522FB1"/>
    <w:rsid w:val="015C75D8"/>
    <w:rsid w:val="0161231D"/>
    <w:rsid w:val="01624B9D"/>
    <w:rsid w:val="018A18E3"/>
    <w:rsid w:val="01D9357D"/>
    <w:rsid w:val="01FB12E1"/>
    <w:rsid w:val="02060BA8"/>
    <w:rsid w:val="02080CE0"/>
    <w:rsid w:val="024D0950"/>
    <w:rsid w:val="0263595A"/>
    <w:rsid w:val="02890D68"/>
    <w:rsid w:val="029F3A2A"/>
    <w:rsid w:val="02A4494B"/>
    <w:rsid w:val="02DA7A36"/>
    <w:rsid w:val="03157581"/>
    <w:rsid w:val="036A173D"/>
    <w:rsid w:val="039E3E06"/>
    <w:rsid w:val="039F7F1B"/>
    <w:rsid w:val="03DC272C"/>
    <w:rsid w:val="03E7683E"/>
    <w:rsid w:val="04056F61"/>
    <w:rsid w:val="04065F4F"/>
    <w:rsid w:val="040811EC"/>
    <w:rsid w:val="04194BB0"/>
    <w:rsid w:val="041E0C54"/>
    <w:rsid w:val="04510BE8"/>
    <w:rsid w:val="04553E3C"/>
    <w:rsid w:val="0482288C"/>
    <w:rsid w:val="04824D56"/>
    <w:rsid w:val="04D3688E"/>
    <w:rsid w:val="04F9361E"/>
    <w:rsid w:val="04FB527F"/>
    <w:rsid w:val="05174B3D"/>
    <w:rsid w:val="05365ADD"/>
    <w:rsid w:val="053B0C6B"/>
    <w:rsid w:val="05403606"/>
    <w:rsid w:val="05424AC3"/>
    <w:rsid w:val="055657B7"/>
    <w:rsid w:val="056579C4"/>
    <w:rsid w:val="056741E7"/>
    <w:rsid w:val="057C61AE"/>
    <w:rsid w:val="05926287"/>
    <w:rsid w:val="05B636EF"/>
    <w:rsid w:val="061B36F1"/>
    <w:rsid w:val="0633436B"/>
    <w:rsid w:val="065359C8"/>
    <w:rsid w:val="06637AF8"/>
    <w:rsid w:val="066A33BE"/>
    <w:rsid w:val="067B7981"/>
    <w:rsid w:val="067E5400"/>
    <w:rsid w:val="06BA71D4"/>
    <w:rsid w:val="06D35838"/>
    <w:rsid w:val="06DF05B8"/>
    <w:rsid w:val="06F73B99"/>
    <w:rsid w:val="0717088D"/>
    <w:rsid w:val="071E5E36"/>
    <w:rsid w:val="072851CD"/>
    <w:rsid w:val="073E5699"/>
    <w:rsid w:val="07592133"/>
    <w:rsid w:val="075F15FB"/>
    <w:rsid w:val="0774703C"/>
    <w:rsid w:val="07AD10F8"/>
    <w:rsid w:val="07C739FD"/>
    <w:rsid w:val="07DD256F"/>
    <w:rsid w:val="07DF4A20"/>
    <w:rsid w:val="07FD0B38"/>
    <w:rsid w:val="080A6F5C"/>
    <w:rsid w:val="082E5DF1"/>
    <w:rsid w:val="085B3799"/>
    <w:rsid w:val="087E3667"/>
    <w:rsid w:val="08A74FA0"/>
    <w:rsid w:val="08AA2C1C"/>
    <w:rsid w:val="08B17F51"/>
    <w:rsid w:val="08C1251E"/>
    <w:rsid w:val="08C1539A"/>
    <w:rsid w:val="08C7599F"/>
    <w:rsid w:val="08D75672"/>
    <w:rsid w:val="0909481F"/>
    <w:rsid w:val="091273CF"/>
    <w:rsid w:val="09132E04"/>
    <w:rsid w:val="09402865"/>
    <w:rsid w:val="095203B9"/>
    <w:rsid w:val="096B0931"/>
    <w:rsid w:val="097950C3"/>
    <w:rsid w:val="098F3C7E"/>
    <w:rsid w:val="099C2854"/>
    <w:rsid w:val="09C57B4B"/>
    <w:rsid w:val="09CA5875"/>
    <w:rsid w:val="09EA2220"/>
    <w:rsid w:val="09EE7EBF"/>
    <w:rsid w:val="09F34C4A"/>
    <w:rsid w:val="0A170517"/>
    <w:rsid w:val="0A263202"/>
    <w:rsid w:val="0A473249"/>
    <w:rsid w:val="0A6F6CB3"/>
    <w:rsid w:val="0A736955"/>
    <w:rsid w:val="0A7A2D51"/>
    <w:rsid w:val="0A827D74"/>
    <w:rsid w:val="0A915731"/>
    <w:rsid w:val="0AB4527D"/>
    <w:rsid w:val="0ABE1338"/>
    <w:rsid w:val="0AF73061"/>
    <w:rsid w:val="0B174FAD"/>
    <w:rsid w:val="0B304FF8"/>
    <w:rsid w:val="0B4A484F"/>
    <w:rsid w:val="0B4D486F"/>
    <w:rsid w:val="0B4E2EB8"/>
    <w:rsid w:val="0B7978D7"/>
    <w:rsid w:val="0B7F04FB"/>
    <w:rsid w:val="0BA3397B"/>
    <w:rsid w:val="0BA77083"/>
    <w:rsid w:val="0BC62827"/>
    <w:rsid w:val="0BE94A7C"/>
    <w:rsid w:val="0BF01ACE"/>
    <w:rsid w:val="0C077C89"/>
    <w:rsid w:val="0C4023FC"/>
    <w:rsid w:val="0C465CAE"/>
    <w:rsid w:val="0C7E5442"/>
    <w:rsid w:val="0CF13B4E"/>
    <w:rsid w:val="0CFE451C"/>
    <w:rsid w:val="0D1018E0"/>
    <w:rsid w:val="0D3B0D92"/>
    <w:rsid w:val="0D4E64AF"/>
    <w:rsid w:val="0DA60BC2"/>
    <w:rsid w:val="0DB430AC"/>
    <w:rsid w:val="0DE209A0"/>
    <w:rsid w:val="0DE655FB"/>
    <w:rsid w:val="0E00022F"/>
    <w:rsid w:val="0E2118D7"/>
    <w:rsid w:val="0E6C5395"/>
    <w:rsid w:val="0E943242"/>
    <w:rsid w:val="0EBA0BEF"/>
    <w:rsid w:val="0EBF671D"/>
    <w:rsid w:val="0EE314BD"/>
    <w:rsid w:val="0EFB0824"/>
    <w:rsid w:val="0F191350"/>
    <w:rsid w:val="0F241B3D"/>
    <w:rsid w:val="0F4124C9"/>
    <w:rsid w:val="0F4E3843"/>
    <w:rsid w:val="0F4F2503"/>
    <w:rsid w:val="0FA27FDF"/>
    <w:rsid w:val="0FA75FEB"/>
    <w:rsid w:val="0FD822FB"/>
    <w:rsid w:val="0FED53BE"/>
    <w:rsid w:val="10346A75"/>
    <w:rsid w:val="10560B59"/>
    <w:rsid w:val="108324AD"/>
    <w:rsid w:val="10912E86"/>
    <w:rsid w:val="10A627DD"/>
    <w:rsid w:val="11313C8C"/>
    <w:rsid w:val="11746074"/>
    <w:rsid w:val="117474A7"/>
    <w:rsid w:val="11D83D32"/>
    <w:rsid w:val="11E9522C"/>
    <w:rsid w:val="12A55C7F"/>
    <w:rsid w:val="12DC01BE"/>
    <w:rsid w:val="12E7305B"/>
    <w:rsid w:val="131632A9"/>
    <w:rsid w:val="13245BEF"/>
    <w:rsid w:val="133D4588"/>
    <w:rsid w:val="13803708"/>
    <w:rsid w:val="1392544B"/>
    <w:rsid w:val="13C16EC7"/>
    <w:rsid w:val="13D472D4"/>
    <w:rsid w:val="146E31EA"/>
    <w:rsid w:val="148C07A8"/>
    <w:rsid w:val="14964139"/>
    <w:rsid w:val="149E4BE5"/>
    <w:rsid w:val="149F5557"/>
    <w:rsid w:val="14C147F3"/>
    <w:rsid w:val="151262B8"/>
    <w:rsid w:val="154D7B1F"/>
    <w:rsid w:val="156B3A88"/>
    <w:rsid w:val="1578110B"/>
    <w:rsid w:val="157B5D97"/>
    <w:rsid w:val="15BB6D82"/>
    <w:rsid w:val="15FD51F5"/>
    <w:rsid w:val="15FF63BB"/>
    <w:rsid w:val="16343B2C"/>
    <w:rsid w:val="16371026"/>
    <w:rsid w:val="16460F2A"/>
    <w:rsid w:val="16683599"/>
    <w:rsid w:val="16803E3E"/>
    <w:rsid w:val="16B604A6"/>
    <w:rsid w:val="16D34916"/>
    <w:rsid w:val="16E4026A"/>
    <w:rsid w:val="16F512D4"/>
    <w:rsid w:val="17136CB2"/>
    <w:rsid w:val="171D668B"/>
    <w:rsid w:val="173C3E64"/>
    <w:rsid w:val="173F59C9"/>
    <w:rsid w:val="17491FE8"/>
    <w:rsid w:val="174F5962"/>
    <w:rsid w:val="175E53C4"/>
    <w:rsid w:val="1762441F"/>
    <w:rsid w:val="17783590"/>
    <w:rsid w:val="17832E83"/>
    <w:rsid w:val="179E2966"/>
    <w:rsid w:val="17A24032"/>
    <w:rsid w:val="17A82ADE"/>
    <w:rsid w:val="17B77B8D"/>
    <w:rsid w:val="17BD2233"/>
    <w:rsid w:val="17FF3234"/>
    <w:rsid w:val="1812488D"/>
    <w:rsid w:val="18192BA5"/>
    <w:rsid w:val="1852036C"/>
    <w:rsid w:val="1872250E"/>
    <w:rsid w:val="18AB5250"/>
    <w:rsid w:val="18B46DA6"/>
    <w:rsid w:val="18BB5717"/>
    <w:rsid w:val="18C92235"/>
    <w:rsid w:val="18D73665"/>
    <w:rsid w:val="18E714AB"/>
    <w:rsid w:val="19135EA3"/>
    <w:rsid w:val="19244540"/>
    <w:rsid w:val="1927073F"/>
    <w:rsid w:val="19374CE0"/>
    <w:rsid w:val="195F3766"/>
    <w:rsid w:val="19772944"/>
    <w:rsid w:val="19A45AB9"/>
    <w:rsid w:val="19B152D1"/>
    <w:rsid w:val="19B221DB"/>
    <w:rsid w:val="19BD7309"/>
    <w:rsid w:val="19C60ABD"/>
    <w:rsid w:val="19CB3913"/>
    <w:rsid w:val="19DC0C07"/>
    <w:rsid w:val="1A3C4768"/>
    <w:rsid w:val="1A463691"/>
    <w:rsid w:val="1A62438A"/>
    <w:rsid w:val="1A891CAA"/>
    <w:rsid w:val="1A930C48"/>
    <w:rsid w:val="1A992115"/>
    <w:rsid w:val="1AAE0B8F"/>
    <w:rsid w:val="1AEF1F7E"/>
    <w:rsid w:val="1B0A2A0D"/>
    <w:rsid w:val="1B36243C"/>
    <w:rsid w:val="1B3B72BB"/>
    <w:rsid w:val="1B484F58"/>
    <w:rsid w:val="1B6D39FA"/>
    <w:rsid w:val="1BE77BD1"/>
    <w:rsid w:val="1BFF085A"/>
    <w:rsid w:val="1C023CA2"/>
    <w:rsid w:val="1C040FDF"/>
    <w:rsid w:val="1C25557F"/>
    <w:rsid w:val="1C2A7B00"/>
    <w:rsid w:val="1C6D42DD"/>
    <w:rsid w:val="1C9A7607"/>
    <w:rsid w:val="1CA13612"/>
    <w:rsid w:val="1CB76DFC"/>
    <w:rsid w:val="1CC7377D"/>
    <w:rsid w:val="1CE60024"/>
    <w:rsid w:val="1CEF231C"/>
    <w:rsid w:val="1CF31166"/>
    <w:rsid w:val="1D2A68CA"/>
    <w:rsid w:val="1D371317"/>
    <w:rsid w:val="1D5D56D0"/>
    <w:rsid w:val="1D9E473E"/>
    <w:rsid w:val="1DCD418D"/>
    <w:rsid w:val="1DCE1F86"/>
    <w:rsid w:val="1DE52AFC"/>
    <w:rsid w:val="1DF31CBD"/>
    <w:rsid w:val="1E180977"/>
    <w:rsid w:val="1E2A1548"/>
    <w:rsid w:val="1E327276"/>
    <w:rsid w:val="1E6B437F"/>
    <w:rsid w:val="1E762FCA"/>
    <w:rsid w:val="1E764C4D"/>
    <w:rsid w:val="1E8663E2"/>
    <w:rsid w:val="1E9B60DE"/>
    <w:rsid w:val="1EAA73A5"/>
    <w:rsid w:val="1ECA6E69"/>
    <w:rsid w:val="1ECD6CC8"/>
    <w:rsid w:val="1ED746CD"/>
    <w:rsid w:val="1F0314F7"/>
    <w:rsid w:val="1F371388"/>
    <w:rsid w:val="1F5426C0"/>
    <w:rsid w:val="1F5E445A"/>
    <w:rsid w:val="1F733F45"/>
    <w:rsid w:val="1F7A3210"/>
    <w:rsid w:val="1FAA48BC"/>
    <w:rsid w:val="1FB276A6"/>
    <w:rsid w:val="1FBC485E"/>
    <w:rsid w:val="1FF17CD4"/>
    <w:rsid w:val="1FF8052E"/>
    <w:rsid w:val="200F259D"/>
    <w:rsid w:val="201447C5"/>
    <w:rsid w:val="207F2D7C"/>
    <w:rsid w:val="208328ED"/>
    <w:rsid w:val="20A21C14"/>
    <w:rsid w:val="20AD3656"/>
    <w:rsid w:val="20CD6C2B"/>
    <w:rsid w:val="20D13E8A"/>
    <w:rsid w:val="21387556"/>
    <w:rsid w:val="213E1701"/>
    <w:rsid w:val="214A67DB"/>
    <w:rsid w:val="215064C4"/>
    <w:rsid w:val="219D19D9"/>
    <w:rsid w:val="21B62E38"/>
    <w:rsid w:val="21E70AAF"/>
    <w:rsid w:val="21E8077A"/>
    <w:rsid w:val="221B2CDC"/>
    <w:rsid w:val="222C4C8F"/>
    <w:rsid w:val="22393752"/>
    <w:rsid w:val="223B4336"/>
    <w:rsid w:val="224369FF"/>
    <w:rsid w:val="2254781F"/>
    <w:rsid w:val="225B04CA"/>
    <w:rsid w:val="225B6166"/>
    <w:rsid w:val="226051F7"/>
    <w:rsid w:val="226805D2"/>
    <w:rsid w:val="227D574E"/>
    <w:rsid w:val="228F6A51"/>
    <w:rsid w:val="22AA7471"/>
    <w:rsid w:val="22AE4824"/>
    <w:rsid w:val="22B62EC9"/>
    <w:rsid w:val="22D016B0"/>
    <w:rsid w:val="22FA7566"/>
    <w:rsid w:val="22FF4305"/>
    <w:rsid w:val="23167C4D"/>
    <w:rsid w:val="2355356A"/>
    <w:rsid w:val="23560559"/>
    <w:rsid w:val="238C7F6E"/>
    <w:rsid w:val="239D692D"/>
    <w:rsid w:val="23A3699B"/>
    <w:rsid w:val="23BB1181"/>
    <w:rsid w:val="23D928BB"/>
    <w:rsid w:val="23E87A41"/>
    <w:rsid w:val="24087ADF"/>
    <w:rsid w:val="240928D8"/>
    <w:rsid w:val="242860CF"/>
    <w:rsid w:val="2429676A"/>
    <w:rsid w:val="244123C1"/>
    <w:rsid w:val="248F4456"/>
    <w:rsid w:val="249D6AE6"/>
    <w:rsid w:val="25054DA8"/>
    <w:rsid w:val="250B0E41"/>
    <w:rsid w:val="25130D7C"/>
    <w:rsid w:val="253C3DB4"/>
    <w:rsid w:val="257D5E65"/>
    <w:rsid w:val="2584795C"/>
    <w:rsid w:val="2602694B"/>
    <w:rsid w:val="262539A2"/>
    <w:rsid w:val="26297284"/>
    <w:rsid w:val="264A51B6"/>
    <w:rsid w:val="265B34DE"/>
    <w:rsid w:val="265B5639"/>
    <w:rsid w:val="269F55DE"/>
    <w:rsid w:val="26AF0079"/>
    <w:rsid w:val="26B213DD"/>
    <w:rsid w:val="26B24EBA"/>
    <w:rsid w:val="26CC0531"/>
    <w:rsid w:val="27315446"/>
    <w:rsid w:val="273340D1"/>
    <w:rsid w:val="275037DC"/>
    <w:rsid w:val="2762258C"/>
    <w:rsid w:val="27696971"/>
    <w:rsid w:val="27B925E9"/>
    <w:rsid w:val="27CF7461"/>
    <w:rsid w:val="27D93BB5"/>
    <w:rsid w:val="27EA4946"/>
    <w:rsid w:val="27FB6110"/>
    <w:rsid w:val="283A15BD"/>
    <w:rsid w:val="28455654"/>
    <w:rsid w:val="284F7B85"/>
    <w:rsid w:val="28574A0D"/>
    <w:rsid w:val="28590A53"/>
    <w:rsid w:val="286838A9"/>
    <w:rsid w:val="287D5AD6"/>
    <w:rsid w:val="28C73686"/>
    <w:rsid w:val="28D04EF6"/>
    <w:rsid w:val="28DF2ADC"/>
    <w:rsid w:val="28F60CC1"/>
    <w:rsid w:val="29030EA3"/>
    <w:rsid w:val="29055773"/>
    <w:rsid w:val="290F3E41"/>
    <w:rsid w:val="29491E26"/>
    <w:rsid w:val="297772E7"/>
    <w:rsid w:val="297C159B"/>
    <w:rsid w:val="298F61AD"/>
    <w:rsid w:val="29B32F86"/>
    <w:rsid w:val="29C32219"/>
    <w:rsid w:val="29CA6C3D"/>
    <w:rsid w:val="29DB7499"/>
    <w:rsid w:val="2A0A6C94"/>
    <w:rsid w:val="2A350B5A"/>
    <w:rsid w:val="2A3E29E0"/>
    <w:rsid w:val="2AA73C9B"/>
    <w:rsid w:val="2AAE6BE0"/>
    <w:rsid w:val="2AB52ECC"/>
    <w:rsid w:val="2AB90E4D"/>
    <w:rsid w:val="2AC762F8"/>
    <w:rsid w:val="2AC940A6"/>
    <w:rsid w:val="2ACA6956"/>
    <w:rsid w:val="2B4B7FEA"/>
    <w:rsid w:val="2B7F73A1"/>
    <w:rsid w:val="2BA06C5B"/>
    <w:rsid w:val="2BD05A42"/>
    <w:rsid w:val="2BF4617D"/>
    <w:rsid w:val="2C024C4E"/>
    <w:rsid w:val="2C1D2610"/>
    <w:rsid w:val="2C221D65"/>
    <w:rsid w:val="2C3E265D"/>
    <w:rsid w:val="2C640CD0"/>
    <w:rsid w:val="2C861AD4"/>
    <w:rsid w:val="2C9629A9"/>
    <w:rsid w:val="2CA72871"/>
    <w:rsid w:val="2CB74234"/>
    <w:rsid w:val="2CC15CFE"/>
    <w:rsid w:val="2CCC46A4"/>
    <w:rsid w:val="2CE32D9E"/>
    <w:rsid w:val="2CEC3AA9"/>
    <w:rsid w:val="2CEC6CCB"/>
    <w:rsid w:val="2D0F21B3"/>
    <w:rsid w:val="2D3C7A92"/>
    <w:rsid w:val="2D46623E"/>
    <w:rsid w:val="2D4C4EB7"/>
    <w:rsid w:val="2D997E2B"/>
    <w:rsid w:val="2DA02955"/>
    <w:rsid w:val="2DA3691C"/>
    <w:rsid w:val="2DCC2452"/>
    <w:rsid w:val="2DCC39F2"/>
    <w:rsid w:val="2E1703E9"/>
    <w:rsid w:val="2E554585"/>
    <w:rsid w:val="2E5D25AB"/>
    <w:rsid w:val="2E7650D7"/>
    <w:rsid w:val="2E861DE3"/>
    <w:rsid w:val="2E94607A"/>
    <w:rsid w:val="2E9B0B46"/>
    <w:rsid w:val="2E9C6A90"/>
    <w:rsid w:val="2EBE7817"/>
    <w:rsid w:val="2ECE0E2D"/>
    <w:rsid w:val="2F044172"/>
    <w:rsid w:val="2F3458B7"/>
    <w:rsid w:val="2F4606A4"/>
    <w:rsid w:val="2F4D2B5B"/>
    <w:rsid w:val="2F51492C"/>
    <w:rsid w:val="2FAC5632"/>
    <w:rsid w:val="2FC10FB8"/>
    <w:rsid w:val="2FCC670F"/>
    <w:rsid w:val="2FFD5670"/>
    <w:rsid w:val="30035823"/>
    <w:rsid w:val="302301A7"/>
    <w:rsid w:val="30494E6B"/>
    <w:rsid w:val="305A00CA"/>
    <w:rsid w:val="30873D71"/>
    <w:rsid w:val="309A31AA"/>
    <w:rsid w:val="30AE4816"/>
    <w:rsid w:val="30B52AE3"/>
    <w:rsid w:val="30DA622F"/>
    <w:rsid w:val="30EB1CD9"/>
    <w:rsid w:val="30ED19FC"/>
    <w:rsid w:val="31021ECD"/>
    <w:rsid w:val="31612FC5"/>
    <w:rsid w:val="31692BB6"/>
    <w:rsid w:val="3193732D"/>
    <w:rsid w:val="31A27E86"/>
    <w:rsid w:val="31BE24D6"/>
    <w:rsid w:val="31CB0E6A"/>
    <w:rsid w:val="31CF67C9"/>
    <w:rsid w:val="31D172D9"/>
    <w:rsid w:val="3218303D"/>
    <w:rsid w:val="322736B3"/>
    <w:rsid w:val="32537079"/>
    <w:rsid w:val="327D5F4D"/>
    <w:rsid w:val="32961DA6"/>
    <w:rsid w:val="32A5001F"/>
    <w:rsid w:val="32BB0F0A"/>
    <w:rsid w:val="32C82C71"/>
    <w:rsid w:val="3304070F"/>
    <w:rsid w:val="331579A3"/>
    <w:rsid w:val="332F0A2E"/>
    <w:rsid w:val="33A64E86"/>
    <w:rsid w:val="33BE41F2"/>
    <w:rsid w:val="33C60ACE"/>
    <w:rsid w:val="33D96550"/>
    <w:rsid w:val="33E024CF"/>
    <w:rsid w:val="33F74665"/>
    <w:rsid w:val="3401639B"/>
    <w:rsid w:val="340C55BB"/>
    <w:rsid w:val="34385A8B"/>
    <w:rsid w:val="343E58D0"/>
    <w:rsid w:val="34631865"/>
    <w:rsid w:val="3475158C"/>
    <w:rsid w:val="34791ACF"/>
    <w:rsid w:val="3480420C"/>
    <w:rsid w:val="34924011"/>
    <w:rsid w:val="34B05536"/>
    <w:rsid w:val="34F973EB"/>
    <w:rsid w:val="35676358"/>
    <w:rsid w:val="35696CC9"/>
    <w:rsid w:val="357D7F6B"/>
    <w:rsid w:val="35DC7A29"/>
    <w:rsid w:val="36103B56"/>
    <w:rsid w:val="36431C78"/>
    <w:rsid w:val="36435878"/>
    <w:rsid w:val="36954541"/>
    <w:rsid w:val="36D67F00"/>
    <w:rsid w:val="36F01959"/>
    <w:rsid w:val="36F12C92"/>
    <w:rsid w:val="370B6F70"/>
    <w:rsid w:val="371C41FF"/>
    <w:rsid w:val="37264E5E"/>
    <w:rsid w:val="3734610A"/>
    <w:rsid w:val="37521D67"/>
    <w:rsid w:val="37552A5F"/>
    <w:rsid w:val="37871BB0"/>
    <w:rsid w:val="379E1E2A"/>
    <w:rsid w:val="37A6227C"/>
    <w:rsid w:val="37B218EC"/>
    <w:rsid w:val="37C67871"/>
    <w:rsid w:val="37D577EC"/>
    <w:rsid w:val="38181A6D"/>
    <w:rsid w:val="383718C7"/>
    <w:rsid w:val="383D6D0B"/>
    <w:rsid w:val="384B7C38"/>
    <w:rsid w:val="385325B1"/>
    <w:rsid w:val="386A4B32"/>
    <w:rsid w:val="38C26994"/>
    <w:rsid w:val="38E55FB1"/>
    <w:rsid w:val="38F96CCE"/>
    <w:rsid w:val="39095ED9"/>
    <w:rsid w:val="394C7A05"/>
    <w:rsid w:val="39726EF2"/>
    <w:rsid w:val="39842970"/>
    <w:rsid w:val="3990062F"/>
    <w:rsid w:val="399561C9"/>
    <w:rsid w:val="39B62633"/>
    <w:rsid w:val="39BF2B5F"/>
    <w:rsid w:val="39BF383E"/>
    <w:rsid w:val="39C26C63"/>
    <w:rsid w:val="39C51132"/>
    <w:rsid w:val="39C8371C"/>
    <w:rsid w:val="39E55E7C"/>
    <w:rsid w:val="39FF6EBA"/>
    <w:rsid w:val="3A0A2E6B"/>
    <w:rsid w:val="3A476526"/>
    <w:rsid w:val="3A663991"/>
    <w:rsid w:val="3A9A369E"/>
    <w:rsid w:val="3AAF7742"/>
    <w:rsid w:val="3ACC4862"/>
    <w:rsid w:val="3AFC295E"/>
    <w:rsid w:val="3B3C1AE5"/>
    <w:rsid w:val="3B3F35A9"/>
    <w:rsid w:val="3B637B84"/>
    <w:rsid w:val="3B6D53B5"/>
    <w:rsid w:val="3B6E1810"/>
    <w:rsid w:val="3B7563B5"/>
    <w:rsid w:val="3B89338F"/>
    <w:rsid w:val="3B983BD0"/>
    <w:rsid w:val="3BA527AB"/>
    <w:rsid w:val="3BAF2A75"/>
    <w:rsid w:val="3BC13537"/>
    <w:rsid w:val="3BDA498A"/>
    <w:rsid w:val="3C197466"/>
    <w:rsid w:val="3C381BEF"/>
    <w:rsid w:val="3C42082C"/>
    <w:rsid w:val="3C4B0C37"/>
    <w:rsid w:val="3CA00F03"/>
    <w:rsid w:val="3CAC64BD"/>
    <w:rsid w:val="3CBF4721"/>
    <w:rsid w:val="3CCC2AE2"/>
    <w:rsid w:val="3CE8018C"/>
    <w:rsid w:val="3CEA438B"/>
    <w:rsid w:val="3D0D3E67"/>
    <w:rsid w:val="3D130AA1"/>
    <w:rsid w:val="3DFB2138"/>
    <w:rsid w:val="3E0B7AE1"/>
    <w:rsid w:val="3E1E6CF5"/>
    <w:rsid w:val="3E214A42"/>
    <w:rsid w:val="3E3C06ED"/>
    <w:rsid w:val="3E7057B2"/>
    <w:rsid w:val="3ED7585C"/>
    <w:rsid w:val="3EE4736E"/>
    <w:rsid w:val="3EFF39B4"/>
    <w:rsid w:val="3F09177F"/>
    <w:rsid w:val="3F3012B6"/>
    <w:rsid w:val="3F415498"/>
    <w:rsid w:val="3F9C1781"/>
    <w:rsid w:val="3FBD3C47"/>
    <w:rsid w:val="3FC269DF"/>
    <w:rsid w:val="3FC80185"/>
    <w:rsid w:val="3FD33AA7"/>
    <w:rsid w:val="3FEE0833"/>
    <w:rsid w:val="40072BEB"/>
    <w:rsid w:val="400D3684"/>
    <w:rsid w:val="40175C5B"/>
    <w:rsid w:val="401C744F"/>
    <w:rsid w:val="40295321"/>
    <w:rsid w:val="40297021"/>
    <w:rsid w:val="40303F0D"/>
    <w:rsid w:val="40440C47"/>
    <w:rsid w:val="404D3AD1"/>
    <w:rsid w:val="4086098D"/>
    <w:rsid w:val="4099036B"/>
    <w:rsid w:val="40C61A78"/>
    <w:rsid w:val="40FC20A6"/>
    <w:rsid w:val="41095801"/>
    <w:rsid w:val="413C155B"/>
    <w:rsid w:val="413E166F"/>
    <w:rsid w:val="415B5626"/>
    <w:rsid w:val="41C66DC0"/>
    <w:rsid w:val="41C7402E"/>
    <w:rsid w:val="41F02AF7"/>
    <w:rsid w:val="421D0D90"/>
    <w:rsid w:val="422F223B"/>
    <w:rsid w:val="42316EB2"/>
    <w:rsid w:val="426B2680"/>
    <w:rsid w:val="428D379F"/>
    <w:rsid w:val="42BE2496"/>
    <w:rsid w:val="42BE65D0"/>
    <w:rsid w:val="43141073"/>
    <w:rsid w:val="431A0183"/>
    <w:rsid w:val="431F6B83"/>
    <w:rsid w:val="432B30AA"/>
    <w:rsid w:val="432D1277"/>
    <w:rsid w:val="43522BED"/>
    <w:rsid w:val="43587A8B"/>
    <w:rsid w:val="43740276"/>
    <w:rsid w:val="437F0B17"/>
    <w:rsid w:val="438B02F2"/>
    <w:rsid w:val="43965C96"/>
    <w:rsid w:val="43B61764"/>
    <w:rsid w:val="43C76689"/>
    <w:rsid w:val="43D27829"/>
    <w:rsid w:val="440E547D"/>
    <w:rsid w:val="444F3035"/>
    <w:rsid w:val="445A0AEF"/>
    <w:rsid w:val="44747B81"/>
    <w:rsid w:val="44A66E1F"/>
    <w:rsid w:val="44BB2CFD"/>
    <w:rsid w:val="44CC10C2"/>
    <w:rsid w:val="44CC20FC"/>
    <w:rsid w:val="44DC5917"/>
    <w:rsid w:val="450522C6"/>
    <w:rsid w:val="45532F57"/>
    <w:rsid w:val="455A238D"/>
    <w:rsid w:val="459F41C9"/>
    <w:rsid w:val="4600213C"/>
    <w:rsid w:val="4606703F"/>
    <w:rsid w:val="46132019"/>
    <w:rsid w:val="46245F9C"/>
    <w:rsid w:val="4652034E"/>
    <w:rsid w:val="46603416"/>
    <w:rsid w:val="46654890"/>
    <w:rsid w:val="466957A4"/>
    <w:rsid w:val="466B1B41"/>
    <w:rsid w:val="46A10976"/>
    <w:rsid w:val="46AF04CB"/>
    <w:rsid w:val="46E52E97"/>
    <w:rsid w:val="46E84EEE"/>
    <w:rsid w:val="472B13A9"/>
    <w:rsid w:val="473C009B"/>
    <w:rsid w:val="474E5EC9"/>
    <w:rsid w:val="4750309C"/>
    <w:rsid w:val="47582DCC"/>
    <w:rsid w:val="4766531D"/>
    <w:rsid w:val="477465A9"/>
    <w:rsid w:val="47B462FA"/>
    <w:rsid w:val="47B46B60"/>
    <w:rsid w:val="47FC67F9"/>
    <w:rsid w:val="48143E31"/>
    <w:rsid w:val="48155739"/>
    <w:rsid w:val="481E37BF"/>
    <w:rsid w:val="48357FED"/>
    <w:rsid w:val="485E22B0"/>
    <w:rsid w:val="48687230"/>
    <w:rsid w:val="486F4F6D"/>
    <w:rsid w:val="488E1041"/>
    <w:rsid w:val="48D47775"/>
    <w:rsid w:val="4966441E"/>
    <w:rsid w:val="497B6F8A"/>
    <w:rsid w:val="497E7CE2"/>
    <w:rsid w:val="49901565"/>
    <w:rsid w:val="49A022EE"/>
    <w:rsid w:val="49A92844"/>
    <w:rsid w:val="49D135C9"/>
    <w:rsid w:val="49E37A5E"/>
    <w:rsid w:val="4A0218DC"/>
    <w:rsid w:val="4A63200B"/>
    <w:rsid w:val="4A6C4A44"/>
    <w:rsid w:val="4A9F2D13"/>
    <w:rsid w:val="4AA21E0A"/>
    <w:rsid w:val="4AAB6DE7"/>
    <w:rsid w:val="4AB746EB"/>
    <w:rsid w:val="4ABF6D32"/>
    <w:rsid w:val="4B1419FC"/>
    <w:rsid w:val="4B1676D4"/>
    <w:rsid w:val="4B3A50C4"/>
    <w:rsid w:val="4B7244CC"/>
    <w:rsid w:val="4B7F7742"/>
    <w:rsid w:val="4BAE12E8"/>
    <w:rsid w:val="4BD2463E"/>
    <w:rsid w:val="4C0B42BD"/>
    <w:rsid w:val="4C1155FE"/>
    <w:rsid w:val="4C162464"/>
    <w:rsid w:val="4C2F28DE"/>
    <w:rsid w:val="4C6756B9"/>
    <w:rsid w:val="4C785846"/>
    <w:rsid w:val="4C836A74"/>
    <w:rsid w:val="4CA87D89"/>
    <w:rsid w:val="4CC76C8F"/>
    <w:rsid w:val="4CDF284B"/>
    <w:rsid w:val="4D01747B"/>
    <w:rsid w:val="4D2403CA"/>
    <w:rsid w:val="4D3C0340"/>
    <w:rsid w:val="4D426414"/>
    <w:rsid w:val="4D542C77"/>
    <w:rsid w:val="4D6D5386"/>
    <w:rsid w:val="4D88377C"/>
    <w:rsid w:val="4D8F4C5A"/>
    <w:rsid w:val="4DB66B9C"/>
    <w:rsid w:val="4DCA6C5C"/>
    <w:rsid w:val="4DD22018"/>
    <w:rsid w:val="4DEC2801"/>
    <w:rsid w:val="4DF14CF3"/>
    <w:rsid w:val="4E0C1328"/>
    <w:rsid w:val="4E0D3A53"/>
    <w:rsid w:val="4E2D1B04"/>
    <w:rsid w:val="4E3718F9"/>
    <w:rsid w:val="4E6855C9"/>
    <w:rsid w:val="4EA50866"/>
    <w:rsid w:val="4EF01583"/>
    <w:rsid w:val="4F042DDF"/>
    <w:rsid w:val="4F10660F"/>
    <w:rsid w:val="4F10746C"/>
    <w:rsid w:val="4F2620F5"/>
    <w:rsid w:val="4F2F00A9"/>
    <w:rsid w:val="4F322C0F"/>
    <w:rsid w:val="4F805765"/>
    <w:rsid w:val="4F950789"/>
    <w:rsid w:val="4FBD5EE5"/>
    <w:rsid w:val="501877AF"/>
    <w:rsid w:val="50263D33"/>
    <w:rsid w:val="50342A10"/>
    <w:rsid w:val="5039503B"/>
    <w:rsid w:val="504549F0"/>
    <w:rsid w:val="50557079"/>
    <w:rsid w:val="505715B6"/>
    <w:rsid w:val="50A55FB0"/>
    <w:rsid w:val="50AF10E6"/>
    <w:rsid w:val="50CD49A2"/>
    <w:rsid w:val="50D460F7"/>
    <w:rsid w:val="50DB3273"/>
    <w:rsid w:val="51065052"/>
    <w:rsid w:val="513A2E90"/>
    <w:rsid w:val="5168497C"/>
    <w:rsid w:val="518352FD"/>
    <w:rsid w:val="519144F8"/>
    <w:rsid w:val="519E2CC2"/>
    <w:rsid w:val="51A33380"/>
    <w:rsid w:val="51D42F4E"/>
    <w:rsid w:val="51E04EB9"/>
    <w:rsid w:val="5216257E"/>
    <w:rsid w:val="52705988"/>
    <w:rsid w:val="52714EF7"/>
    <w:rsid w:val="528252D1"/>
    <w:rsid w:val="52914578"/>
    <w:rsid w:val="529E7C45"/>
    <w:rsid w:val="5310274E"/>
    <w:rsid w:val="532410FC"/>
    <w:rsid w:val="53375115"/>
    <w:rsid w:val="534170C3"/>
    <w:rsid w:val="53531D79"/>
    <w:rsid w:val="537C4843"/>
    <w:rsid w:val="53821377"/>
    <w:rsid w:val="53842F4F"/>
    <w:rsid w:val="53A60432"/>
    <w:rsid w:val="53F053D6"/>
    <w:rsid w:val="53F218F5"/>
    <w:rsid w:val="541D1A9A"/>
    <w:rsid w:val="54290972"/>
    <w:rsid w:val="54447907"/>
    <w:rsid w:val="545D31F1"/>
    <w:rsid w:val="54676ADF"/>
    <w:rsid w:val="54777E91"/>
    <w:rsid w:val="549A355C"/>
    <w:rsid w:val="549C193D"/>
    <w:rsid w:val="54B93651"/>
    <w:rsid w:val="54C1123D"/>
    <w:rsid w:val="54E21A65"/>
    <w:rsid w:val="54EF4C7F"/>
    <w:rsid w:val="54FF56AA"/>
    <w:rsid w:val="551144B8"/>
    <w:rsid w:val="55214A29"/>
    <w:rsid w:val="55292C33"/>
    <w:rsid w:val="553B556E"/>
    <w:rsid w:val="5566500F"/>
    <w:rsid w:val="55A14792"/>
    <w:rsid w:val="55A33C64"/>
    <w:rsid w:val="55AE751E"/>
    <w:rsid w:val="55D85997"/>
    <w:rsid w:val="55DE5C96"/>
    <w:rsid w:val="55F73467"/>
    <w:rsid w:val="55FB3E8A"/>
    <w:rsid w:val="56325C5D"/>
    <w:rsid w:val="56537BB2"/>
    <w:rsid w:val="565A1424"/>
    <w:rsid w:val="56B746FF"/>
    <w:rsid w:val="56B9502C"/>
    <w:rsid w:val="56C9309B"/>
    <w:rsid w:val="56C963B2"/>
    <w:rsid w:val="56E0651C"/>
    <w:rsid w:val="56F51B1E"/>
    <w:rsid w:val="571A04D6"/>
    <w:rsid w:val="571C49C3"/>
    <w:rsid w:val="57795B6E"/>
    <w:rsid w:val="57AB40E1"/>
    <w:rsid w:val="57BA1481"/>
    <w:rsid w:val="58110562"/>
    <w:rsid w:val="581813AF"/>
    <w:rsid w:val="58405178"/>
    <w:rsid w:val="58426308"/>
    <w:rsid w:val="589351F7"/>
    <w:rsid w:val="58AC546E"/>
    <w:rsid w:val="58C4439C"/>
    <w:rsid w:val="58D14FC4"/>
    <w:rsid w:val="58E8504A"/>
    <w:rsid w:val="58EF3160"/>
    <w:rsid w:val="58F801A6"/>
    <w:rsid w:val="5931279A"/>
    <w:rsid w:val="59567233"/>
    <w:rsid w:val="595A479B"/>
    <w:rsid w:val="59691343"/>
    <w:rsid w:val="596A1982"/>
    <w:rsid w:val="597051BD"/>
    <w:rsid w:val="59CB172F"/>
    <w:rsid w:val="59D14F37"/>
    <w:rsid w:val="59F54A20"/>
    <w:rsid w:val="5A7A44C2"/>
    <w:rsid w:val="5ABC77A3"/>
    <w:rsid w:val="5ADF1FCE"/>
    <w:rsid w:val="5AE1579B"/>
    <w:rsid w:val="5B0D2DE1"/>
    <w:rsid w:val="5B2C1FB1"/>
    <w:rsid w:val="5B4D0979"/>
    <w:rsid w:val="5B634A40"/>
    <w:rsid w:val="5B6C7FFC"/>
    <w:rsid w:val="5B9863E9"/>
    <w:rsid w:val="5BAC6696"/>
    <w:rsid w:val="5BBC4034"/>
    <w:rsid w:val="5BCD6213"/>
    <w:rsid w:val="5BD014F2"/>
    <w:rsid w:val="5BF97E3E"/>
    <w:rsid w:val="5C0931AC"/>
    <w:rsid w:val="5C134C76"/>
    <w:rsid w:val="5C2D687A"/>
    <w:rsid w:val="5C943205"/>
    <w:rsid w:val="5C9A0D87"/>
    <w:rsid w:val="5C9A75D1"/>
    <w:rsid w:val="5CE12FC9"/>
    <w:rsid w:val="5D3409DA"/>
    <w:rsid w:val="5D475CEF"/>
    <w:rsid w:val="5D4A580C"/>
    <w:rsid w:val="5D553E9C"/>
    <w:rsid w:val="5D760374"/>
    <w:rsid w:val="5D9C1325"/>
    <w:rsid w:val="5DB93817"/>
    <w:rsid w:val="5DC351FF"/>
    <w:rsid w:val="5DFD6297"/>
    <w:rsid w:val="5E6658F9"/>
    <w:rsid w:val="5E7474E0"/>
    <w:rsid w:val="5E923B9D"/>
    <w:rsid w:val="5E9A6B73"/>
    <w:rsid w:val="5E9B54D2"/>
    <w:rsid w:val="5EB83641"/>
    <w:rsid w:val="5ECC507C"/>
    <w:rsid w:val="5ECC6372"/>
    <w:rsid w:val="5EDA3E01"/>
    <w:rsid w:val="5EE03004"/>
    <w:rsid w:val="5F162C79"/>
    <w:rsid w:val="5F2C67C9"/>
    <w:rsid w:val="5F331237"/>
    <w:rsid w:val="5F3564D8"/>
    <w:rsid w:val="5F391660"/>
    <w:rsid w:val="5F441203"/>
    <w:rsid w:val="5F454C1A"/>
    <w:rsid w:val="5F4D0FDB"/>
    <w:rsid w:val="5F5E2D25"/>
    <w:rsid w:val="5F6024C3"/>
    <w:rsid w:val="5F602593"/>
    <w:rsid w:val="5F9E63E6"/>
    <w:rsid w:val="5FA436DC"/>
    <w:rsid w:val="5FB97EEC"/>
    <w:rsid w:val="5FFF4C7D"/>
    <w:rsid w:val="60297F2A"/>
    <w:rsid w:val="60327F57"/>
    <w:rsid w:val="60490348"/>
    <w:rsid w:val="606A36ED"/>
    <w:rsid w:val="60CF2A94"/>
    <w:rsid w:val="60D94B9A"/>
    <w:rsid w:val="60E0194A"/>
    <w:rsid w:val="60E26F4D"/>
    <w:rsid w:val="61027D72"/>
    <w:rsid w:val="613231E8"/>
    <w:rsid w:val="613E33AB"/>
    <w:rsid w:val="61431D8A"/>
    <w:rsid w:val="616C3C54"/>
    <w:rsid w:val="61B41BC0"/>
    <w:rsid w:val="61B70C99"/>
    <w:rsid w:val="61C1479F"/>
    <w:rsid w:val="61D31B17"/>
    <w:rsid w:val="61EF6B87"/>
    <w:rsid w:val="61FA4486"/>
    <w:rsid w:val="622B74B8"/>
    <w:rsid w:val="623C10C6"/>
    <w:rsid w:val="629B5695"/>
    <w:rsid w:val="62AD3B25"/>
    <w:rsid w:val="62D646FE"/>
    <w:rsid w:val="62D6776C"/>
    <w:rsid w:val="62E354D1"/>
    <w:rsid w:val="62E80243"/>
    <w:rsid w:val="62EA6D4D"/>
    <w:rsid w:val="62F40730"/>
    <w:rsid w:val="62FF1391"/>
    <w:rsid w:val="631069AE"/>
    <w:rsid w:val="6332224B"/>
    <w:rsid w:val="63377502"/>
    <w:rsid w:val="6341248B"/>
    <w:rsid w:val="63446497"/>
    <w:rsid w:val="63755344"/>
    <w:rsid w:val="63774A31"/>
    <w:rsid w:val="637A03DE"/>
    <w:rsid w:val="63AA7DD5"/>
    <w:rsid w:val="642B2C57"/>
    <w:rsid w:val="64362BE7"/>
    <w:rsid w:val="647214C5"/>
    <w:rsid w:val="647A59A9"/>
    <w:rsid w:val="647C32F4"/>
    <w:rsid w:val="64832CD8"/>
    <w:rsid w:val="64986504"/>
    <w:rsid w:val="64C832B7"/>
    <w:rsid w:val="64D66534"/>
    <w:rsid w:val="64E12D35"/>
    <w:rsid w:val="64F45591"/>
    <w:rsid w:val="64F7407B"/>
    <w:rsid w:val="651430B1"/>
    <w:rsid w:val="651B721C"/>
    <w:rsid w:val="653946C3"/>
    <w:rsid w:val="65761675"/>
    <w:rsid w:val="65803F0E"/>
    <w:rsid w:val="658524C8"/>
    <w:rsid w:val="6596456C"/>
    <w:rsid w:val="65CD6C6F"/>
    <w:rsid w:val="65D54704"/>
    <w:rsid w:val="65E34C56"/>
    <w:rsid w:val="66011763"/>
    <w:rsid w:val="660E2D8A"/>
    <w:rsid w:val="661D73F5"/>
    <w:rsid w:val="663D1994"/>
    <w:rsid w:val="667D3E0D"/>
    <w:rsid w:val="66832E37"/>
    <w:rsid w:val="668F31F8"/>
    <w:rsid w:val="669775A3"/>
    <w:rsid w:val="66EA7CF4"/>
    <w:rsid w:val="67052096"/>
    <w:rsid w:val="672046F5"/>
    <w:rsid w:val="67325D93"/>
    <w:rsid w:val="67341D53"/>
    <w:rsid w:val="67835EED"/>
    <w:rsid w:val="678421E0"/>
    <w:rsid w:val="67A37BA3"/>
    <w:rsid w:val="67A470D1"/>
    <w:rsid w:val="67C749FD"/>
    <w:rsid w:val="67DA31AB"/>
    <w:rsid w:val="67DB1F21"/>
    <w:rsid w:val="67DC7A35"/>
    <w:rsid w:val="67F7733D"/>
    <w:rsid w:val="683A452E"/>
    <w:rsid w:val="68533F7E"/>
    <w:rsid w:val="685D3E70"/>
    <w:rsid w:val="68997DFF"/>
    <w:rsid w:val="68CC5002"/>
    <w:rsid w:val="68ED669B"/>
    <w:rsid w:val="6959797D"/>
    <w:rsid w:val="69A3584D"/>
    <w:rsid w:val="6A5400E1"/>
    <w:rsid w:val="6A850402"/>
    <w:rsid w:val="6A8F0315"/>
    <w:rsid w:val="6A9A49EA"/>
    <w:rsid w:val="6ABC3C22"/>
    <w:rsid w:val="6AD50035"/>
    <w:rsid w:val="6B1447CE"/>
    <w:rsid w:val="6B1C1E57"/>
    <w:rsid w:val="6B2D23F7"/>
    <w:rsid w:val="6B3565BB"/>
    <w:rsid w:val="6B541209"/>
    <w:rsid w:val="6B6118AB"/>
    <w:rsid w:val="6B7A7447"/>
    <w:rsid w:val="6B800FDD"/>
    <w:rsid w:val="6BA20FB5"/>
    <w:rsid w:val="6BAD2AB5"/>
    <w:rsid w:val="6BE85772"/>
    <w:rsid w:val="6BF439F4"/>
    <w:rsid w:val="6C084027"/>
    <w:rsid w:val="6C30316C"/>
    <w:rsid w:val="6C325BD1"/>
    <w:rsid w:val="6C4D224F"/>
    <w:rsid w:val="6C5D148C"/>
    <w:rsid w:val="6C5D59ED"/>
    <w:rsid w:val="6C682D72"/>
    <w:rsid w:val="6C7C7323"/>
    <w:rsid w:val="6C9146B6"/>
    <w:rsid w:val="6C937257"/>
    <w:rsid w:val="6C993425"/>
    <w:rsid w:val="6CB1784A"/>
    <w:rsid w:val="6CB24F68"/>
    <w:rsid w:val="6CCB3605"/>
    <w:rsid w:val="6CDB575A"/>
    <w:rsid w:val="6D226196"/>
    <w:rsid w:val="6D321B5E"/>
    <w:rsid w:val="6D4533F3"/>
    <w:rsid w:val="6D892ABD"/>
    <w:rsid w:val="6D9F5C7E"/>
    <w:rsid w:val="6DB17AAC"/>
    <w:rsid w:val="6E012D86"/>
    <w:rsid w:val="6E265D04"/>
    <w:rsid w:val="6E6152B3"/>
    <w:rsid w:val="6EBD5F65"/>
    <w:rsid w:val="6ED46EBF"/>
    <w:rsid w:val="6F07236B"/>
    <w:rsid w:val="6F260D82"/>
    <w:rsid w:val="6F2C5FD9"/>
    <w:rsid w:val="6F40486A"/>
    <w:rsid w:val="6F651357"/>
    <w:rsid w:val="6F6F5306"/>
    <w:rsid w:val="6FA23783"/>
    <w:rsid w:val="6FB63CEF"/>
    <w:rsid w:val="6FC14028"/>
    <w:rsid w:val="6FD55CF6"/>
    <w:rsid w:val="6FD91659"/>
    <w:rsid w:val="6FFD616B"/>
    <w:rsid w:val="700239B8"/>
    <w:rsid w:val="703134D4"/>
    <w:rsid w:val="703F53BE"/>
    <w:rsid w:val="704A6E20"/>
    <w:rsid w:val="705252A5"/>
    <w:rsid w:val="707C7675"/>
    <w:rsid w:val="7081558A"/>
    <w:rsid w:val="708E2980"/>
    <w:rsid w:val="7094322C"/>
    <w:rsid w:val="70AB31DD"/>
    <w:rsid w:val="70AE02D2"/>
    <w:rsid w:val="70CE5D2C"/>
    <w:rsid w:val="70DB43AC"/>
    <w:rsid w:val="714A3DE0"/>
    <w:rsid w:val="71993021"/>
    <w:rsid w:val="71C215A0"/>
    <w:rsid w:val="71C40453"/>
    <w:rsid w:val="71D945D8"/>
    <w:rsid w:val="71DA5065"/>
    <w:rsid w:val="71E66475"/>
    <w:rsid w:val="71F0158E"/>
    <w:rsid w:val="721743AC"/>
    <w:rsid w:val="72475963"/>
    <w:rsid w:val="72617743"/>
    <w:rsid w:val="7274008C"/>
    <w:rsid w:val="72945D23"/>
    <w:rsid w:val="72D00EF6"/>
    <w:rsid w:val="72F41340"/>
    <w:rsid w:val="72FB77BA"/>
    <w:rsid w:val="734053AB"/>
    <w:rsid w:val="736A3D52"/>
    <w:rsid w:val="739178DF"/>
    <w:rsid w:val="73BA69EA"/>
    <w:rsid w:val="73C77117"/>
    <w:rsid w:val="73CD4B95"/>
    <w:rsid w:val="73D54431"/>
    <w:rsid w:val="73DA5667"/>
    <w:rsid w:val="73FE6B0A"/>
    <w:rsid w:val="74153343"/>
    <w:rsid w:val="74303AEB"/>
    <w:rsid w:val="744637BA"/>
    <w:rsid w:val="74632805"/>
    <w:rsid w:val="74680C00"/>
    <w:rsid w:val="74B12554"/>
    <w:rsid w:val="74DA7949"/>
    <w:rsid w:val="75171FD4"/>
    <w:rsid w:val="751A17E1"/>
    <w:rsid w:val="7520470F"/>
    <w:rsid w:val="75264CAF"/>
    <w:rsid w:val="75421311"/>
    <w:rsid w:val="75463918"/>
    <w:rsid w:val="755E1730"/>
    <w:rsid w:val="75640F91"/>
    <w:rsid w:val="75803A1E"/>
    <w:rsid w:val="758D760E"/>
    <w:rsid w:val="759E64C6"/>
    <w:rsid w:val="75E15E3D"/>
    <w:rsid w:val="75EA084E"/>
    <w:rsid w:val="75F46553"/>
    <w:rsid w:val="75FB5B4C"/>
    <w:rsid w:val="760963A8"/>
    <w:rsid w:val="761726E4"/>
    <w:rsid w:val="762F0FDF"/>
    <w:rsid w:val="76336D40"/>
    <w:rsid w:val="76553090"/>
    <w:rsid w:val="76613623"/>
    <w:rsid w:val="768A007E"/>
    <w:rsid w:val="76983A4C"/>
    <w:rsid w:val="76D57667"/>
    <w:rsid w:val="76FC27A5"/>
    <w:rsid w:val="77216EEC"/>
    <w:rsid w:val="77722FA3"/>
    <w:rsid w:val="77725C94"/>
    <w:rsid w:val="779F5753"/>
    <w:rsid w:val="77E4321F"/>
    <w:rsid w:val="77FB2CDF"/>
    <w:rsid w:val="77FE250F"/>
    <w:rsid w:val="782B73D2"/>
    <w:rsid w:val="782E7E80"/>
    <w:rsid w:val="7832569C"/>
    <w:rsid w:val="785F6473"/>
    <w:rsid w:val="786C61EA"/>
    <w:rsid w:val="788C5AAD"/>
    <w:rsid w:val="789D7C1C"/>
    <w:rsid w:val="78AE3138"/>
    <w:rsid w:val="78C301F1"/>
    <w:rsid w:val="78F22B8C"/>
    <w:rsid w:val="793B691F"/>
    <w:rsid w:val="79545A7F"/>
    <w:rsid w:val="79593FD0"/>
    <w:rsid w:val="795C6764"/>
    <w:rsid w:val="799504B0"/>
    <w:rsid w:val="79C00334"/>
    <w:rsid w:val="79C70C9F"/>
    <w:rsid w:val="79D4166C"/>
    <w:rsid w:val="79DC1FAB"/>
    <w:rsid w:val="79F56C0F"/>
    <w:rsid w:val="7A094972"/>
    <w:rsid w:val="7A305445"/>
    <w:rsid w:val="7A3D1B18"/>
    <w:rsid w:val="7A787F97"/>
    <w:rsid w:val="7A7907A6"/>
    <w:rsid w:val="7AA66459"/>
    <w:rsid w:val="7ADC320E"/>
    <w:rsid w:val="7B1339FB"/>
    <w:rsid w:val="7B3C4756"/>
    <w:rsid w:val="7B4D593B"/>
    <w:rsid w:val="7B757D3C"/>
    <w:rsid w:val="7BDA1FFE"/>
    <w:rsid w:val="7C0D62F1"/>
    <w:rsid w:val="7C0E0F68"/>
    <w:rsid w:val="7C833FCB"/>
    <w:rsid w:val="7CA14315"/>
    <w:rsid w:val="7CB83362"/>
    <w:rsid w:val="7CE76C67"/>
    <w:rsid w:val="7D1A1511"/>
    <w:rsid w:val="7D3D7D67"/>
    <w:rsid w:val="7D3E370B"/>
    <w:rsid w:val="7D4C60EB"/>
    <w:rsid w:val="7D5058E2"/>
    <w:rsid w:val="7D6B61A4"/>
    <w:rsid w:val="7D6F2843"/>
    <w:rsid w:val="7D7C78DF"/>
    <w:rsid w:val="7DA6172B"/>
    <w:rsid w:val="7DC975D4"/>
    <w:rsid w:val="7DE26658"/>
    <w:rsid w:val="7E0E0600"/>
    <w:rsid w:val="7E3B2F0B"/>
    <w:rsid w:val="7E794393"/>
    <w:rsid w:val="7E8025B4"/>
    <w:rsid w:val="7E827BBD"/>
    <w:rsid w:val="7E982314"/>
    <w:rsid w:val="7EB53F97"/>
    <w:rsid w:val="7EC306DA"/>
    <w:rsid w:val="7EE20C0B"/>
    <w:rsid w:val="7F80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ion\AppData\Roaming\kingsoft\office6\templates\download\bbf402d9-bbd7-41db-b9a4-8227326db3d9\&#20813;&#36153;&#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免费简历.docx</Template>
  <Pages>1</Pages>
  <Words>0</Words>
  <Characters>0</Characters>
  <Lines>0</Lines>
  <Paragraphs>0</Paragraphs>
  <TotalTime>4</TotalTime>
  <ScaleCrop>false</ScaleCrop>
  <LinksUpToDate>false</LinksUpToDate>
  <CharactersWithSpaces>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2021-06-29T16:43:00Z</dcterms:created>
  <dc:creator>谭沧海</dc:creator>
  <cp:lastModifiedBy>谭沧海</cp:lastModifiedBy>
  <dcterms:modified xsi:type="dcterms:W3CDTF">2021-06-29T17:19:15Z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KSOTemplateKey">
    <vt:lpwstr>1.0_T7ZxsONHFPXzAULxJ/wzs9aU6KbowFXkOnjFRu2L+gM+yTncxvHpVC4r9soBeMnyPDcA3xncfkk4ocDkA9xqFA==</vt:lpwstr>
  </property>
  <property fmtid="{D5CDD505-2E9C-101B-9397-08002B2CF9AE}" pid="4" name="KSOTemplateUUID">
    <vt:lpwstr>v1.0_mb_NkgCfiCYsU6dO7qn8QhgLQ==</vt:lpwstr>
  </property>
  <property fmtid="{D5CDD505-2E9C-101B-9397-08002B2CF9AE}" pid="5" name="ICV">
    <vt:lpwstr>6CFB73843FAC4651930E4497B8EAE7F4</vt:lpwstr>
  </property>
</Properties>
</file>